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6D" w:rsidRPr="00137A7C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D10CF7">
        <w:rPr>
          <w:b/>
          <w:color w:val="FF0000"/>
          <w:sz w:val="40"/>
          <w:szCs w:val="40"/>
        </w:rPr>
        <w:t>5</w:t>
      </w:r>
      <w:bookmarkStart w:id="0" w:name="_GoBack"/>
      <w:bookmarkEnd w:id="0"/>
      <w:r w:rsidRPr="009A7FCE">
        <w:rPr>
          <w:b/>
          <w:color w:val="FF0000"/>
          <w:sz w:val="40"/>
          <w:szCs w:val="40"/>
        </w:rPr>
        <w:t>.</w:t>
      </w:r>
      <w:r w:rsidR="00137A7C">
        <w:rPr>
          <w:b/>
          <w:color w:val="FF0000"/>
          <w:sz w:val="40"/>
          <w:szCs w:val="40"/>
        </w:rPr>
        <w:t xml:space="preserve"> Тетрис</w:t>
      </w:r>
    </w:p>
    <w:p w:rsidR="00286A13" w:rsidRPr="00530897" w:rsidRDefault="00C13250" w:rsidP="009A7F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Продолжаем использовать дизайнер.</w:t>
      </w:r>
      <w:r w:rsidR="00C649E6" w:rsidRPr="00C649E6">
        <w:rPr>
          <w:rFonts w:eastAsia="Times New Roman"/>
          <w:lang w:eastAsia="ru-RU"/>
        </w:rPr>
        <w:t xml:space="preserve"> </w:t>
      </w:r>
      <w:r w:rsidR="00863A7E">
        <w:rPr>
          <w:rFonts w:eastAsia="Times New Roman"/>
          <w:lang w:eastAsia="ru-RU"/>
        </w:rPr>
        <w:t>Продолжаем использовать к</w:t>
      </w:r>
      <w:r w:rsidR="00530897">
        <w:rPr>
          <w:rFonts w:eastAsia="Times New Roman"/>
          <w:lang w:eastAsia="ru-RU"/>
        </w:rPr>
        <w:t xml:space="preserve">ласс </w:t>
      </w:r>
      <w:r w:rsidR="00530897">
        <w:rPr>
          <w:rFonts w:eastAsia="Times New Roman"/>
          <w:lang w:val="en-US" w:eastAsia="ru-RU"/>
        </w:rPr>
        <w:t>QAction</w:t>
      </w:r>
      <w:r w:rsidR="00530897" w:rsidRPr="00D36DFD">
        <w:rPr>
          <w:rFonts w:eastAsia="Times New Roman"/>
          <w:lang w:eastAsia="ru-RU"/>
        </w:rPr>
        <w:t xml:space="preserve">. </w:t>
      </w:r>
      <w:r w:rsidR="00243B8A">
        <w:rPr>
          <w:rFonts w:eastAsia="Times New Roman"/>
          <w:lang w:eastAsia="ru-RU"/>
        </w:rPr>
        <w:t>Система д</w:t>
      </w:r>
      <w:r w:rsidR="00243B8A" w:rsidRPr="005C4896">
        <w:rPr>
          <w:rFonts w:eastAsia="Times New Roman"/>
          <w:lang w:eastAsia="ru-RU"/>
        </w:rPr>
        <w:t>инамически</w:t>
      </w:r>
      <w:r w:rsidR="00243B8A">
        <w:rPr>
          <w:rFonts w:eastAsia="Times New Roman"/>
          <w:lang w:eastAsia="ru-RU"/>
        </w:rPr>
        <w:t>х</w:t>
      </w:r>
      <w:r w:rsidR="00243B8A" w:rsidRPr="005C4896">
        <w:rPr>
          <w:rFonts w:eastAsia="Times New Roman"/>
          <w:lang w:eastAsia="ru-RU"/>
        </w:rPr>
        <w:t xml:space="preserve"> свойств</w:t>
      </w:r>
      <w:r w:rsidR="00243B8A">
        <w:rPr>
          <w:rFonts w:eastAsia="Times New Roman"/>
          <w:lang w:val="en-US" w:eastAsia="ru-RU"/>
        </w:rPr>
        <w:t>Qt</w:t>
      </w:r>
      <w:r w:rsidR="00243B8A">
        <w:rPr>
          <w:rFonts w:eastAsia="Times New Roman"/>
          <w:lang w:eastAsia="ru-RU"/>
        </w:rPr>
        <w:t xml:space="preserve">. </w:t>
      </w:r>
      <w:r w:rsidR="00863A7E">
        <w:rPr>
          <w:rFonts w:eastAsia="Times New Roman"/>
          <w:lang w:eastAsia="ru-RU"/>
        </w:rPr>
        <w:t xml:space="preserve">Класс </w:t>
      </w:r>
      <w:r w:rsidR="00E704A3" w:rsidRPr="004C314F">
        <w:t>QLCDNumber</w:t>
      </w:r>
      <w:r w:rsidR="00E704A3">
        <w:t xml:space="preserve">. </w:t>
      </w:r>
      <w:r w:rsidR="00D5723E" w:rsidRPr="00B71ADE">
        <w:rPr>
          <w:rFonts w:eastAsia="Times New Roman"/>
          <w:lang w:eastAsia="ru-RU"/>
        </w:rPr>
        <w:t>Асинхронное соединение сигнал/слот</w:t>
      </w:r>
      <w:r w:rsidR="00D5723E">
        <w:rPr>
          <w:rFonts w:eastAsia="Times New Roman"/>
          <w:lang w:eastAsia="ru-RU"/>
        </w:rPr>
        <w:t xml:space="preserve">. </w:t>
      </w:r>
      <w:r w:rsidR="004405CB">
        <w:rPr>
          <w:rFonts w:eastAsia="Times New Roman"/>
          <w:lang w:eastAsia="ru-RU"/>
        </w:rPr>
        <w:t xml:space="preserve">Класс </w:t>
      </w:r>
      <w:r w:rsidR="004405CB">
        <w:rPr>
          <w:rFonts w:eastAsia="Times New Roman"/>
          <w:lang w:val="en-US" w:eastAsia="ru-RU"/>
        </w:rPr>
        <w:t>QVector</w:t>
      </w:r>
      <w:r w:rsidR="004405CB" w:rsidRPr="004405CB">
        <w:rPr>
          <w:rFonts w:eastAsia="Times New Roman"/>
          <w:lang w:eastAsia="ru-RU"/>
        </w:rPr>
        <w:t xml:space="preserve">. </w:t>
      </w:r>
      <w:r w:rsidR="00FE3EBB">
        <w:rPr>
          <w:rFonts w:eastAsia="Times New Roman"/>
          <w:lang w:eastAsia="ru-RU"/>
        </w:rPr>
        <w:t xml:space="preserve">События клавиатуры. </w:t>
      </w:r>
      <w:r w:rsidR="00755F55">
        <w:rPr>
          <w:rFonts w:eastAsia="Times New Roman"/>
          <w:lang w:eastAsia="ru-RU"/>
        </w:rPr>
        <w:t>Таймер</w:t>
      </w:r>
      <w:r w:rsidR="00C276C6">
        <w:rPr>
          <w:rFonts w:eastAsia="Times New Roman"/>
          <w:lang w:eastAsia="ru-RU"/>
        </w:rPr>
        <w:t>.</w:t>
      </w:r>
    </w:p>
    <w:p w:rsidR="00C276C6" w:rsidRDefault="00C276C6" w:rsidP="00C276C6">
      <w:pPr>
        <w:pStyle w:val="2"/>
        <w:rPr>
          <w:lang w:eastAsia="ru-RU"/>
        </w:rPr>
      </w:pPr>
      <w:r>
        <w:rPr>
          <w:lang w:eastAsia="ru-RU"/>
        </w:rPr>
        <w:t>Задача</w:t>
      </w:r>
    </w:p>
    <w:p w:rsidR="00C13250" w:rsidRDefault="00C13250" w:rsidP="00C13250">
      <w:pPr>
        <w:rPr>
          <w:lang w:eastAsia="ru-RU"/>
        </w:rPr>
      </w:pPr>
      <w:r>
        <w:rPr>
          <w:lang w:eastAsia="ru-RU"/>
        </w:rPr>
        <w:t>Создадим простейшее приложение-игру «Тетрис».</w:t>
      </w:r>
      <w:r w:rsidR="00C276C6">
        <w:rPr>
          <w:lang w:eastAsia="ru-RU"/>
        </w:rPr>
        <w:t xml:space="preserve"> Разновидностей тетрисов в мире существует много. Я предлагаю самый простой с точки зрения тех алгоритмов, которые Вам придется реализовать:</w:t>
      </w:r>
    </w:p>
    <w:p w:rsidR="00C276C6" w:rsidRDefault="00C276C6" w:rsidP="009361C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 стакан «падают» вертикальные «тройки» разноцветных квадратиков</w:t>
      </w:r>
    </w:p>
    <w:p w:rsidR="004C314F" w:rsidRDefault="004C314F" w:rsidP="009361C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Двигать столбики можно с помощью клавиатуры влево-вправо</w:t>
      </w:r>
    </w:p>
    <w:p w:rsidR="000906D8" w:rsidRPr="00530897" w:rsidRDefault="000906D8" w:rsidP="009361C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«Перемещать» квадратики в фигурке можно с помощью клавиатуры вниз/вверх</w:t>
      </w:r>
    </w:p>
    <w:p w:rsidR="00530897" w:rsidRDefault="00530897" w:rsidP="009361C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«Ронять» столбик можно с помощью пробела</w:t>
      </w:r>
    </w:p>
    <w:p w:rsidR="00C276C6" w:rsidRPr="004549F2" w:rsidRDefault="00C276C6" w:rsidP="009361C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«Сбрасываются» (рекурсивно) вертикальные и горизонтальные совокупности трех и более квадратиков одинакового цвета</w:t>
      </w:r>
    </w:p>
    <w:p w:rsidR="004549F2" w:rsidRPr="004549F2" w:rsidRDefault="00C1363D" w:rsidP="004549F2">
      <w:pPr>
        <w:ind w:left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86200" cy="483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89" w:rsidRDefault="00797E89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Шаблон приложения</w:t>
      </w:r>
    </w:p>
    <w:p w:rsidR="00797E89" w:rsidRDefault="00797E89" w:rsidP="00797E89">
      <w:pPr>
        <w:rPr>
          <w:lang w:eastAsia="ru-RU"/>
        </w:rPr>
      </w:pPr>
      <w:r>
        <w:rPr>
          <w:lang w:eastAsia="ru-RU"/>
        </w:rPr>
        <w:t xml:space="preserve">С помощью </w:t>
      </w:r>
      <w:r>
        <w:rPr>
          <w:lang w:val="en-US" w:eastAsia="ru-RU"/>
        </w:rPr>
        <w:t>QtCreator</w:t>
      </w:r>
      <w:r w:rsidRPr="00C13250">
        <w:rPr>
          <w:lang w:eastAsia="ru-RU"/>
        </w:rPr>
        <w:t>-</w:t>
      </w:r>
      <w:r>
        <w:rPr>
          <w:lang w:eastAsia="ru-RU"/>
        </w:rPr>
        <w:t>а создайте каркас приложения на базе предоставляемой дизайнером формы</w:t>
      </w:r>
      <w:r w:rsidRPr="00C13250">
        <w:rPr>
          <w:lang w:eastAsia="ru-RU"/>
        </w:rPr>
        <w:t>.</w:t>
      </w:r>
      <w:r>
        <w:rPr>
          <w:lang w:eastAsia="ru-RU"/>
        </w:rPr>
        <w:t xml:space="preserve"> Начинаем наполнять заготовку содержимым.</w:t>
      </w:r>
    </w:p>
    <w:p w:rsidR="00512EDE" w:rsidRDefault="00F837B3" w:rsidP="009A7FCE">
      <w:pPr>
        <w:pStyle w:val="2"/>
        <w:rPr>
          <w:rFonts w:eastAsia="Times New Roman"/>
          <w:lang w:eastAsia="ru-RU"/>
        </w:rPr>
      </w:pPr>
      <w:r>
        <w:rPr>
          <w:lang w:eastAsia="ru-RU"/>
        </w:rPr>
        <w:t>Пользовательский интерфейс</w:t>
      </w:r>
    </w:p>
    <w:p w:rsidR="005765CD" w:rsidRDefault="005765CD" w:rsidP="004549F2">
      <w:pPr>
        <w:rPr>
          <w:lang w:eastAsia="ru-RU"/>
        </w:rPr>
      </w:pPr>
      <w:r>
        <w:rPr>
          <w:lang w:eastAsia="ru-RU"/>
        </w:rPr>
        <w:t>Формируем с помощью дизайнера пользовательский интерфейс</w:t>
      </w:r>
      <w:r w:rsidR="004549F2">
        <w:rPr>
          <w:lang w:eastAsia="ru-RU"/>
        </w:rPr>
        <w:t>:</w:t>
      </w:r>
    </w:p>
    <w:p w:rsidR="00FB17E0" w:rsidRDefault="00FB17E0" w:rsidP="009361CB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Меню, в котором несколько выпадающих меню («Файл», «Свойства», «Справка»…)</w:t>
      </w:r>
    </w:p>
    <w:p w:rsidR="00FB17E0" w:rsidRDefault="00FB17E0" w:rsidP="009361CB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каждом выпадающем меню – </w:t>
      </w:r>
      <w:r w:rsidR="007B62B9">
        <w:rPr>
          <w:lang w:eastAsia="ru-RU"/>
        </w:rPr>
        <w:t>соответствующие</w:t>
      </w:r>
      <w:r>
        <w:rPr>
          <w:lang w:eastAsia="ru-RU"/>
        </w:rPr>
        <w:t xml:space="preserve"> пункт</w:t>
      </w:r>
      <w:r w:rsidR="007B62B9">
        <w:rPr>
          <w:lang w:eastAsia="ru-RU"/>
        </w:rPr>
        <w:t>ы</w:t>
      </w:r>
      <w:r w:rsidR="00D24648" w:rsidRPr="00D24648">
        <w:rPr>
          <w:lang w:eastAsia="ru-RU"/>
        </w:rPr>
        <w:t xml:space="preserve"> (“</w:t>
      </w:r>
      <w:r w:rsidR="00D24648">
        <w:rPr>
          <w:lang w:eastAsia="ru-RU"/>
        </w:rPr>
        <w:t>Начать новую игру</w:t>
      </w:r>
      <w:r w:rsidR="00D24648" w:rsidRPr="00D24648">
        <w:rPr>
          <w:lang w:eastAsia="ru-RU"/>
        </w:rPr>
        <w:t>”</w:t>
      </w:r>
      <w:r w:rsidR="00D24648">
        <w:rPr>
          <w:lang w:eastAsia="ru-RU"/>
        </w:rPr>
        <w:t>,…</w:t>
      </w:r>
      <w:r w:rsidR="00D24648" w:rsidRPr="00D24648">
        <w:rPr>
          <w:lang w:eastAsia="ru-RU"/>
        </w:rPr>
        <w:t>)</w:t>
      </w:r>
    </w:p>
    <w:p w:rsidR="00FB17E0" w:rsidRDefault="00FB17E0" w:rsidP="009361CB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Toolbar</w:t>
      </w:r>
      <w:r w:rsidRPr="00FB17E0">
        <w:rPr>
          <w:lang w:eastAsia="ru-RU"/>
        </w:rPr>
        <w:t xml:space="preserve"> – </w:t>
      </w:r>
      <w:r>
        <w:rPr>
          <w:lang w:eastAsia="ru-RU"/>
        </w:rPr>
        <w:t>на котором кнопками дублируются некоторыепункты меню</w:t>
      </w:r>
    </w:p>
    <w:p w:rsidR="008735A3" w:rsidRDefault="00EF5417" w:rsidP="008735A3">
      <w:pPr>
        <w:pStyle w:val="a3"/>
        <w:numPr>
          <w:ilvl w:val="0"/>
          <w:numId w:val="3"/>
        </w:numPr>
      </w:pPr>
      <w:r>
        <w:t>Новую и</w:t>
      </w:r>
      <w:r w:rsidR="008735A3">
        <w:t xml:space="preserve">гру можно запускать посредством: </w:t>
      </w:r>
    </w:p>
    <w:p w:rsidR="008735A3" w:rsidRDefault="008735A3" w:rsidP="008735A3">
      <w:pPr>
        <w:pStyle w:val="a3"/>
        <w:numPr>
          <w:ilvl w:val="1"/>
          <w:numId w:val="3"/>
        </w:numPr>
      </w:pPr>
      <w:r>
        <w:t>выбора пункта меню</w:t>
      </w:r>
    </w:p>
    <w:p w:rsidR="008735A3" w:rsidRDefault="008735A3" w:rsidP="008735A3">
      <w:pPr>
        <w:pStyle w:val="a3"/>
        <w:numPr>
          <w:ilvl w:val="1"/>
          <w:numId w:val="3"/>
        </w:numPr>
      </w:pPr>
      <w:r>
        <w:t xml:space="preserve">кнопки на </w:t>
      </w:r>
      <w:r>
        <w:rPr>
          <w:lang w:val="en-US"/>
        </w:rPr>
        <w:t>tool bar-</w:t>
      </w:r>
      <w:r>
        <w:t>е</w:t>
      </w:r>
    </w:p>
    <w:p w:rsidR="008735A3" w:rsidRDefault="008735A3" w:rsidP="008735A3">
      <w:pPr>
        <w:pStyle w:val="a3"/>
        <w:numPr>
          <w:ilvl w:val="1"/>
          <w:numId w:val="3"/>
        </w:numPr>
      </w:pPr>
      <w:r>
        <w:t xml:space="preserve">с помощью </w:t>
      </w:r>
      <w:r>
        <w:rPr>
          <w:lang w:val="en-US"/>
        </w:rPr>
        <w:t>pushButton</w:t>
      </w:r>
    </w:p>
    <w:p w:rsidR="00FB17E0" w:rsidRDefault="00FB17E0" w:rsidP="004549F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собственно «стакан» - пользовательский виджет</w:t>
      </w:r>
      <w:r w:rsidR="007F51C1">
        <w:rPr>
          <w:lang w:eastAsia="ru-RU"/>
        </w:rPr>
        <w:t xml:space="preserve"> (</w:t>
      </w:r>
      <w:r w:rsidR="00B913C4">
        <w:rPr>
          <w:lang w:val="en-US" w:eastAsia="ru-RU"/>
        </w:rPr>
        <w:t>Widget</w:t>
      </w:r>
      <w:r w:rsidR="007F51C1" w:rsidRPr="00F837B3">
        <w:rPr>
          <w:lang w:eastAsia="ru-RU"/>
        </w:rPr>
        <w:t>)</w:t>
      </w:r>
    </w:p>
    <w:p w:rsidR="00FB17E0" w:rsidRDefault="004C314F" w:rsidP="004549F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элемент управления</w:t>
      </w:r>
      <w:r w:rsidR="00FB17E0" w:rsidRPr="004C314F">
        <w:t>(</w:t>
      </w:r>
      <w:r w:rsidRPr="004C314F">
        <w:t>QLCDNumber</w:t>
      </w:r>
      <w:r w:rsidR="00FB17E0" w:rsidRPr="004C314F">
        <w:t>),</w:t>
      </w:r>
      <w:r w:rsidR="00FB17E0">
        <w:rPr>
          <w:lang w:eastAsia="ru-RU"/>
        </w:rPr>
        <w:t xml:space="preserve"> в котором отображается текущий счет</w:t>
      </w:r>
      <w:r w:rsidR="0081178F">
        <w:rPr>
          <w:lang w:eastAsia="ru-RU"/>
        </w:rPr>
        <w:t xml:space="preserve"> (возможно, следует сопроводить пояснительным текстом</w:t>
      </w:r>
      <w:r>
        <w:rPr>
          <w:lang w:eastAsia="ru-RU"/>
        </w:rPr>
        <w:t xml:space="preserve">- </w:t>
      </w:r>
      <w:r>
        <w:rPr>
          <w:lang w:val="en-US" w:eastAsia="ru-RU"/>
        </w:rPr>
        <w:t>label</w:t>
      </w:r>
      <w:r w:rsidR="0081178F">
        <w:rPr>
          <w:lang w:eastAsia="ru-RU"/>
        </w:rPr>
        <w:t>)</w:t>
      </w:r>
    </w:p>
    <w:p w:rsidR="00FB17E0" w:rsidRDefault="00FB17E0" w:rsidP="004549F2">
      <w:pPr>
        <w:pStyle w:val="a3"/>
        <w:numPr>
          <w:ilvl w:val="0"/>
          <w:numId w:val="3"/>
        </w:numPr>
        <w:rPr>
          <w:lang w:eastAsia="ru-RU"/>
        </w:rPr>
      </w:pPr>
      <w:r w:rsidRPr="00F837B3">
        <w:rPr>
          <w:lang w:eastAsia="ru-RU"/>
        </w:rPr>
        <w:t>пользовательский</w:t>
      </w:r>
      <w:r w:rsidR="00C649E6" w:rsidRPr="00C649E6">
        <w:rPr>
          <w:lang w:eastAsia="ru-RU"/>
        </w:rPr>
        <w:t xml:space="preserve"> </w:t>
      </w:r>
      <w:r w:rsidRPr="00F837B3">
        <w:rPr>
          <w:lang w:eastAsia="ru-RU"/>
        </w:rPr>
        <w:t>виджет</w:t>
      </w:r>
      <w:r w:rsidR="00863A7E">
        <w:rPr>
          <w:lang w:eastAsia="ru-RU"/>
        </w:rPr>
        <w:t xml:space="preserve"> (</w:t>
      </w:r>
      <w:r w:rsidR="00863A7E">
        <w:rPr>
          <w:lang w:val="en-US" w:eastAsia="ru-RU"/>
        </w:rPr>
        <w:t>Frame</w:t>
      </w:r>
      <w:r w:rsidR="00863A7E">
        <w:rPr>
          <w:lang w:eastAsia="ru-RU"/>
        </w:rPr>
        <w:t>)</w:t>
      </w:r>
      <w:r>
        <w:rPr>
          <w:lang w:eastAsia="ru-RU"/>
        </w:rPr>
        <w:t xml:space="preserve">, в котором </w:t>
      </w:r>
      <w:r w:rsidR="0081178F">
        <w:rPr>
          <w:lang w:eastAsia="ru-RU"/>
        </w:rPr>
        <w:t>отображается следующая фигурка</w:t>
      </w:r>
    </w:p>
    <w:p w:rsidR="004549F2" w:rsidRDefault="004549F2" w:rsidP="004549F2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другие элементы управления</w:t>
      </w:r>
    </w:p>
    <w:p w:rsidR="00901BE7" w:rsidRPr="00814E56" w:rsidRDefault="00901BE7" w:rsidP="004C314F">
      <w:pPr>
        <w:rPr>
          <w:lang w:eastAsia="ru-RU"/>
        </w:rPr>
      </w:pPr>
      <w:r>
        <w:rPr>
          <w:lang w:eastAsia="ru-RU"/>
        </w:rPr>
        <w:t>В зависимости от Ваших предпочтений и вкуса (и основываясь на уже полученных и усвоенных знаниях) должно получит</w:t>
      </w:r>
      <w:r w:rsidR="006715EF">
        <w:rPr>
          <w:lang w:eastAsia="ru-RU"/>
        </w:rPr>
        <w:t>ь</w:t>
      </w:r>
      <w:r>
        <w:rPr>
          <w:lang w:eastAsia="ru-RU"/>
        </w:rPr>
        <w:t>ся что-то вроде:</w:t>
      </w:r>
    </w:p>
    <w:p w:rsidR="000B0A64" w:rsidRPr="000B0A64" w:rsidRDefault="00B913C4" w:rsidP="004C314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9876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19" w:rsidRDefault="00F33719" w:rsidP="004C314F">
      <w:pPr>
        <w:rPr>
          <w:lang w:eastAsia="ru-RU"/>
        </w:rPr>
      </w:pPr>
      <w:r>
        <w:rPr>
          <w:lang w:eastAsia="ru-RU"/>
        </w:rPr>
        <w:t>В моем случае клиентская область окна (</w:t>
      </w:r>
      <w:r>
        <w:rPr>
          <w:lang w:val="en-US" w:eastAsia="ru-RU"/>
        </w:rPr>
        <w:t>centralwidget</w:t>
      </w:r>
      <w:r>
        <w:rPr>
          <w:lang w:eastAsia="ru-RU"/>
        </w:rPr>
        <w:t>)представляет собой горизонтальную</w:t>
      </w:r>
      <w:r w:rsidR="003D1D4D">
        <w:rPr>
          <w:lang w:eastAsia="ru-RU"/>
        </w:rPr>
        <w:t xml:space="preserve"> компоновку из трех колонок, а </w:t>
      </w:r>
      <w:r w:rsidR="00863A7E">
        <w:rPr>
          <w:lang w:eastAsia="ru-RU"/>
        </w:rPr>
        <w:t xml:space="preserve">крайние </w:t>
      </w:r>
      <w:r>
        <w:rPr>
          <w:lang w:eastAsia="ru-RU"/>
        </w:rPr>
        <w:t>колонки в свою очередь представляют собой вертикальные компоновки.</w:t>
      </w:r>
    </w:p>
    <w:p w:rsidR="00863A7E" w:rsidRDefault="00863A7E" w:rsidP="004C314F">
      <w:pPr>
        <w:rPr>
          <w:lang w:eastAsia="ru-RU"/>
        </w:rPr>
      </w:pPr>
      <w:r>
        <w:rPr>
          <w:lang w:eastAsia="ru-RU"/>
        </w:rPr>
        <w:lastRenderedPageBreak/>
        <w:t>Замечание (важное!)</w:t>
      </w:r>
    </w:p>
    <w:p w:rsidR="00C02E81" w:rsidRDefault="00C02E81" w:rsidP="0097589B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у «стакана» можно в свойствах установить </w:t>
      </w:r>
      <w:r w:rsidRPr="007948FF">
        <w:rPr>
          <w:b/>
        </w:rPr>
        <w:t>FocusPolicy</w:t>
      </w:r>
      <w:r>
        <w:t>–</w:t>
      </w:r>
      <w:r w:rsidRPr="003D1D4D">
        <w:rPr>
          <w:b/>
        </w:rPr>
        <w:t>StrongFocus</w:t>
      </w:r>
      <w:r>
        <w:t xml:space="preserve">. Это означает, что </w:t>
      </w:r>
      <w:r>
        <w:rPr>
          <w:lang w:eastAsia="ru-RU"/>
        </w:rPr>
        <w:t xml:space="preserve">«стакан» будет получать фокус ввода </w:t>
      </w:r>
      <w:r w:rsidR="00C1363D">
        <w:rPr>
          <w:lang w:eastAsia="ru-RU"/>
        </w:rPr>
        <w:t xml:space="preserve">не только </w:t>
      </w:r>
      <w:r w:rsidR="007948FF">
        <w:rPr>
          <w:lang w:eastAsia="ru-RU"/>
        </w:rPr>
        <w:t>при нажатии клавиш на клавиатуре</w:t>
      </w:r>
      <w:r w:rsidR="00C1363D">
        <w:rPr>
          <w:lang w:eastAsia="ru-RU"/>
        </w:rPr>
        <w:t xml:space="preserve">, но </w:t>
      </w:r>
      <w:r w:rsidR="007948FF">
        <w:rPr>
          <w:lang w:eastAsia="ru-RU"/>
        </w:rPr>
        <w:t>и при перемещении по виджетам с помощью табуляции</w:t>
      </w:r>
    </w:p>
    <w:p w:rsidR="00863A7E" w:rsidRDefault="00863A7E" w:rsidP="0097589B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для удобства рекомендую давать создаваемым с помощью дизайнера виджетам (не всем подряд, а только тем, к которым возможно придется обращаться в коде) осмысленные имена (например, </w:t>
      </w:r>
      <w:r w:rsidR="004549F2">
        <w:rPr>
          <w:lang w:val="en-US" w:eastAsia="ru-RU"/>
        </w:rPr>
        <w:t>pusButton</w:t>
      </w:r>
      <w:r>
        <w:rPr>
          <w:lang w:val="en-US" w:eastAsia="ru-RU"/>
        </w:rPr>
        <w:t>NextGame</w:t>
      </w:r>
      <w:r>
        <w:rPr>
          <w:lang w:eastAsia="ru-RU"/>
        </w:rPr>
        <w:t xml:space="preserve">), иначе дизайнер именует их в соответствии с умолчанием: </w:t>
      </w:r>
      <w:r w:rsidR="004549F2">
        <w:rPr>
          <w:lang w:val="en-US" w:eastAsia="ru-RU"/>
        </w:rPr>
        <w:t>pusButton</w:t>
      </w:r>
      <w:r>
        <w:rPr>
          <w:color w:val="000000"/>
          <w:lang w:eastAsia="ru-RU"/>
        </w:rPr>
        <w:t xml:space="preserve">, </w:t>
      </w:r>
      <w:r w:rsidR="004549F2">
        <w:rPr>
          <w:lang w:val="en-US" w:eastAsia="ru-RU"/>
        </w:rPr>
        <w:t>pusButton</w:t>
      </w:r>
      <w:r w:rsidRPr="00F837B3">
        <w:t>_2</w:t>
      </w:r>
      <w:r w:rsidR="004549F2" w:rsidRPr="004549F2">
        <w:t>…</w:t>
      </w:r>
    </w:p>
    <w:p w:rsidR="00863A7E" w:rsidRDefault="00863A7E" w:rsidP="0097589B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Следует учесть, что при создании связей между элементами пользовательского интерфейса одно и то же действие может быть инициировано: при выборе пункта меню, нажатии кнопки на </w:t>
      </w:r>
      <w:r>
        <w:rPr>
          <w:lang w:val="en-US" w:eastAsia="ru-RU"/>
        </w:rPr>
        <w:t>toolbar</w:t>
      </w:r>
      <w:r w:rsidRPr="00A420DC">
        <w:rPr>
          <w:lang w:eastAsia="ru-RU"/>
        </w:rPr>
        <w:t>-</w:t>
      </w:r>
      <w:r>
        <w:rPr>
          <w:lang w:eastAsia="ru-RU"/>
        </w:rPr>
        <w:t>е + возможно, Вы предусмотрите акселератор…</w:t>
      </w:r>
      <w:r w:rsidR="00C1363D">
        <w:rPr>
          <w:lang w:eastAsia="ru-RU"/>
        </w:rPr>
        <w:t xml:space="preserve"> Поэтому полезно вспомнить про действия </w:t>
      </w:r>
      <w:r w:rsidR="00C1363D">
        <w:rPr>
          <w:lang w:val="en-US" w:eastAsia="ru-RU"/>
        </w:rPr>
        <w:t xml:space="preserve">Qt – </w:t>
      </w:r>
      <w:r w:rsidR="00C1363D">
        <w:rPr>
          <w:lang w:eastAsia="ru-RU"/>
        </w:rPr>
        <w:t xml:space="preserve">класс </w:t>
      </w:r>
      <w:r w:rsidR="00C1363D">
        <w:rPr>
          <w:lang w:val="en-US" w:eastAsia="ru-RU"/>
        </w:rPr>
        <w:t>QAction</w:t>
      </w:r>
    </w:p>
    <w:p w:rsidR="00824EC7" w:rsidRDefault="00824EC7" w:rsidP="00824EC7"/>
    <w:p w:rsidR="004B1E11" w:rsidRDefault="00E704A3" w:rsidP="007A10E1">
      <w:pPr>
        <w:pStyle w:val="2"/>
      </w:pPr>
      <w:r>
        <w:t xml:space="preserve">Класс </w:t>
      </w:r>
      <w:r w:rsidR="000906D8">
        <w:t>«стакан»</w:t>
      </w:r>
    </w:p>
    <w:p w:rsidR="00F837B3" w:rsidRPr="00F837B3" w:rsidRDefault="00F837B3" w:rsidP="00F837B3"/>
    <w:p w:rsidR="00F837B3" w:rsidRPr="00F837B3" w:rsidRDefault="00F837B3" w:rsidP="00F837B3">
      <w:pPr>
        <w:rPr>
          <w:highlight w:val="lightGray"/>
        </w:rPr>
      </w:pPr>
      <w:r>
        <w:rPr>
          <w:highlight w:val="lightGray"/>
        </w:rPr>
        <w:t>Пользовательские классы</w:t>
      </w:r>
      <w:r w:rsidRPr="00F837B3">
        <w:rPr>
          <w:highlight w:val="lightGray"/>
        </w:rPr>
        <w:t>:</w:t>
      </w:r>
    </w:p>
    <w:p w:rsidR="00F837B3" w:rsidRPr="00F837B3" w:rsidRDefault="00F837B3" w:rsidP="00F837B3">
      <w:pPr>
        <w:pStyle w:val="a3"/>
        <w:numPr>
          <w:ilvl w:val="0"/>
          <w:numId w:val="4"/>
        </w:numPr>
        <w:rPr>
          <w:highlight w:val="lightGray"/>
          <w:lang w:eastAsia="ru-RU"/>
        </w:rPr>
      </w:pPr>
      <w:r w:rsidRPr="00F837B3">
        <w:rPr>
          <w:highlight w:val="lightGray"/>
          <w:lang w:eastAsia="ru-RU"/>
        </w:rPr>
        <w:t xml:space="preserve">класс  </w:t>
      </w:r>
      <w:r w:rsidR="00057A8D" w:rsidRPr="00F837B3">
        <w:rPr>
          <w:highlight w:val="lightGray"/>
          <w:lang w:eastAsia="ru-RU"/>
        </w:rPr>
        <w:t xml:space="preserve">игрового поля </w:t>
      </w:r>
      <w:r w:rsidRPr="00F837B3">
        <w:rPr>
          <w:highlight w:val="lightGray"/>
          <w:lang w:eastAsia="ru-RU"/>
        </w:rPr>
        <w:t>(</w:t>
      </w:r>
      <w:r w:rsidR="00057A8D" w:rsidRPr="00F837B3">
        <w:rPr>
          <w:highlight w:val="lightGray"/>
          <w:lang w:eastAsia="ru-RU"/>
        </w:rPr>
        <w:t>стакана</w:t>
      </w:r>
      <w:r w:rsidRPr="00F837B3">
        <w:rPr>
          <w:highlight w:val="lightGray"/>
          <w:lang w:eastAsia="ru-RU"/>
        </w:rPr>
        <w:t xml:space="preserve">) </w:t>
      </w:r>
      <w:r w:rsidR="00057A8D">
        <w:rPr>
          <w:highlight w:val="lightGray"/>
          <w:lang w:eastAsia="ru-RU"/>
        </w:rPr>
        <w:t>–</w:t>
      </w:r>
      <w:r w:rsidRPr="00F837B3">
        <w:rPr>
          <w:highlight w:val="lightGray"/>
          <w:lang w:val="en-US" w:eastAsia="ru-RU"/>
        </w:rPr>
        <w:t>Glass</w:t>
      </w:r>
      <w:r w:rsidR="00057A8D">
        <w:rPr>
          <w:highlight w:val="lightGray"/>
          <w:lang w:eastAsia="ru-RU"/>
        </w:rPr>
        <w:t xml:space="preserve"> (наследует от </w:t>
      </w:r>
      <w:r w:rsidR="00057A8D">
        <w:rPr>
          <w:highlight w:val="lightGray"/>
          <w:lang w:val="en-US" w:eastAsia="ru-RU"/>
        </w:rPr>
        <w:t>Q</w:t>
      </w:r>
      <w:r w:rsidR="00B913C4">
        <w:rPr>
          <w:highlight w:val="lightGray"/>
          <w:lang w:val="en-US" w:eastAsia="ru-RU"/>
        </w:rPr>
        <w:t>Widget</w:t>
      </w:r>
      <w:r w:rsidR="00057A8D">
        <w:rPr>
          <w:highlight w:val="lightGray"/>
          <w:lang w:eastAsia="ru-RU"/>
        </w:rPr>
        <w:t>)</w:t>
      </w:r>
    </w:p>
    <w:p w:rsidR="00F837B3" w:rsidRPr="00F837B3" w:rsidRDefault="00F837B3" w:rsidP="00F837B3">
      <w:pPr>
        <w:pStyle w:val="a3"/>
        <w:numPr>
          <w:ilvl w:val="0"/>
          <w:numId w:val="4"/>
        </w:numPr>
        <w:rPr>
          <w:highlight w:val="lightGray"/>
          <w:lang w:eastAsia="ru-RU"/>
        </w:rPr>
      </w:pPr>
      <w:r w:rsidRPr="00F837B3">
        <w:rPr>
          <w:highlight w:val="lightGray"/>
          <w:lang w:eastAsia="ru-RU"/>
        </w:rPr>
        <w:t>класс «фигурка»</w:t>
      </w:r>
      <w:r w:rsidRPr="00057A8D">
        <w:rPr>
          <w:highlight w:val="lightGray"/>
          <w:lang w:eastAsia="ru-RU"/>
        </w:rPr>
        <w:t xml:space="preserve"> - </w:t>
      </w:r>
      <w:r w:rsidRPr="00F837B3">
        <w:rPr>
          <w:highlight w:val="lightGray"/>
          <w:lang w:val="en-US" w:eastAsia="ru-RU"/>
        </w:rPr>
        <w:t>Figure</w:t>
      </w:r>
      <w:r w:rsidR="00057A8D" w:rsidRPr="00057A8D">
        <w:rPr>
          <w:highlight w:val="lightGray"/>
          <w:lang w:eastAsia="ru-RU"/>
        </w:rPr>
        <w:t xml:space="preserve"> (</w:t>
      </w:r>
      <w:r w:rsidR="00057A8D">
        <w:rPr>
          <w:highlight w:val="lightGray"/>
          <w:lang w:eastAsia="ru-RU"/>
        </w:rPr>
        <w:t>вспомогательный =</w:t>
      </w:r>
      <w:r w:rsidR="00057A8D" w:rsidRPr="00057A8D">
        <w:rPr>
          <w:highlight w:val="lightGray"/>
          <w:lang w:eastAsia="ru-RU"/>
        </w:rPr>
        <w:t>&gt;</w:t>
      </w:r>
      <w:r w:rsidR="00057A8D">
        <w:rPr>
          <w:highlight w:val="lightGray"/>
          <w:lang w:eastAsia="ru-RU"/>
        </w:rPr>
        <w:t xml:space="preserve">ненаследует от </w:t>
      </w:r>
      <w:r w:rsidR="00057A8D">
        <w:rPr>
          <w:highlight w:val="lightGray"/>
          <w:lang w:val="en-US" w:eastAsia="ru-RU"/>
        </w:rPr>
        <w:t>QObject</w:t>
      </w:r>
      <w:r w:rsidR="00057A8D" w:rsidRPr="00057A8D">
        <w:rPr>
          <w:highlight w:val="lightGray"/>
          <w:lang w:eastAsia="ru-RU"/>
        </w:rPr>
        <w:t>)</w:t>
      </w:r>
    </w:p>
    <w:p w:rsidR="00F837B3" w:rsidRPr="00F837B3" w:rsidRDefault="00F837B3" w:rsidP="00F837B3"/>
    <w:p w:rsidR="00E5199A" w:rsidRDefault="00680A08" w:rsidP="00E5199A">
      <w:r>
        <w:t>Основным элементом приложения является пользовательскийвиджет</w:t>
      </w:r>
      <w:r w:rsidR="00057A8D" w:rsidRPr="00057A8D">
        <w:t>:</w:t>
      </w:r>
    </w:p>
    <w:p w:rsidR="00680A08" w:rsidRDefault="00057A8D" w:rsidP="00680A08">
      <w:pPr>
        <w:pStyle w:val="a3"/>
        <w:numPr>
          <w:ilvl w:val="0"/>
          <w:numId w:val="5"/>
        </w:numPr>
      </w:pPr>
      <w:r>
        <w:t xml:space="preserve">в </w:t>
      </w:r>
      <w:r w:rsidR="00680A08">
        <w:t>котором отображаются уже «упавшие» цветные квадратики</w:t>
      </w:r>
    </w:p>
    <w:p w:rsidR="00680A08" w:rsidRDefault="00057A8D" w:rsidP="00680A08">
      <w:pPr>
        <w:pStyle w:val="a3"/>
        <w:numPr>
          <w:ilvl w:val="0"/>
          <w:numId w:val="5"/>
        </w:numPr>
      </w:pPr>
      <w:r>
        <w:t>в</w:t>
      </w:r>
      <w:r w:rsidR="00680A08">
        <w:t xml:space="preserve"> котором «падает» текущая фигурка</w:t>
      </w:r>
    </w:p>
    <w:p w:rsidR="00680A08" w:rsidRDefault="00C1363D" w:rsidP="00680A08">
      <w:pPr>
        <w:pStyle w:val="a3"/>
        <w:numPr>
          <w:ilvl w:val="0"/>
          <w:numId w:val="5"/>
        </w:numPr>
      </w:pPr>
      <w:r>
        <w:t>к</w:t>
      </w:r>
      <w:r w:rsidR="00680A08">
        <w:t>оторый принимает пользовательский ввод для управления падающей фигуркой</w:t>
      </w:r>
      <w:r w:rsidR="00963C85" w:rsidRPr="00963C85">
        <w:t xml:space="preserve"> (</w:t>
      </w:r>
      <w:r w:rsidR="00963C85">
        <w:t xml:space="preserve">так как управлять падающими фигурками мы будем с помощью клавиатуры, то весь пользовательский ввод от клавиатуры </w:t>
      </w:r>
      <w:r w:rsidR="0087089A" w:rsidRPr="0087089A">
        <w:rPr>
          <w:b/>
        </w:rPr>
        <w:t>должен</w:t>
      </w:r>
      <w:r w:rsidR="00963C85">
        <w:t xml:space="preserve"> направ</w:t>
      </w:r>
      <w:r w:rsidR="0087089A">
        <w:t>ляться</w:t>
      </w:r>
      <w:r w:rsidR="00963C85">
        <w:t xml:space="preserve"> именно этому виджету</w:t>
      </w:r>
      <w:r w:rsidR="00963C85" w:rsidRPr="00963C85">
        <w:t>)</w:t>
      </w:r>
    </w:p>
    <w:p w:rsidR="00895D13" w:rsidRDefault="00895D13" w:rsidP="00895D13">
      <w:r>
        <w:t>Последовательность действий:</w:t>
      </w:r>
    </w:p>
    <w:p w:rsidR="00895D13" w:rsidRPr="00001647" w:rsidRDefault="004E0C7C" w:rsidP="0097589B">
      <w:pPr>
        <w:pStyle w:val="a3"/>
        <w:numPr>
          <w:ilvl w:val="0"/>
          <w:numId w:val="16"/>
        </w:numPr>
      </w:pPr>
      <w:r>
        <w:t xml:space="preserve">С помощью </w:t>
      </w:r>
      <w:r w:rsidRPr="00895D13">
        <w:rPr>
          <w:lang w:val="en-US"/>
        </w:rPr>
        <w:t>QtCreator</w:t>
      </w:r>
      <w:r w:rsidRPr="004E0C7C">
        <w:t>-</w:t>
      </w:r>
      <w:r>
        <w:t xml:space="preserve">а добавьте новый класс </w:t>
      </w:r>
      <w:r w:rsidR="00895D13">
        <w:t>(</w:t>
      </w:r>
      <w:r w:rsidR="00895D13" w:rsidRPr="00895D13">
        <w:rPr>
          <w:lang w:val="en-US"/>
        </w:rPr>
        <w:t>Glass</w:t>
      </w:r>
      <w:r w:rsidR="00895D13">
        <w:t xml:space="preserve">) </w:t>
      </w:r>
      <w:r>
        <w:t xml:space="preserve">и унаследуйте его от </w:t>
      </w:r>
      <w:r w:rsidR="0054534B" w:rsidRPr="00895D13">
        <w:rPr>
          <w:b/>
          <w:lang w:val="en-US"/>
        </w:rPr>
        <w:t>Q</w:t>
      </w:r>
      <w:r w:rsidR="0087089A">
        <w:rPr>
          <w:b/>
          <w:lang w:val="en-US"/>
        </w:rPr>
        <w:t>Widget</w:t>
      </w:r>
    </w:p>
    <w:p w:rsidR="009F4B81" w:rsidRPr="009F4B81" w:rsidRDefault="00B913C4" w:rsidP="00001647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53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13" w:rsidRPr="00895D13" w:rsidRDefault="00895D13" w:rsidP="0097589B">
      <w:pPr>
        <w:pStyle w:val="a3"/>
        <w:numPr>
          <w:ilvl w:val="0"/>
          <w:numId w:val="16"/>
        </w:numPr>
      </w:pPr>
      <w:r>
        <w:t>Преобразуйте виджет (</w:t>
      </w:r>
      <w:r w:rsidR="00B913C4">
        <w:rPr>
          <w:lang w:val="en-US"/>
        </w:rPr>
        <w:t>Widget</w:t>
      </w:r>
      <w:r>
        <w:t>)</w:t>
      </w:r>
      <w:r w:rsidR="00AD43C7" w:rsidRPr="00AD43C7">
        <w:t xml:space="preserve"> </w:t>
      </w:r>
      <w:r>
        <w:t xml:space="preserve">в </w:t>
      </w:r>
      <w:r w:rsidRPr="00895D13">
        <w:rPr>
          <w:lang w:val="en-US"/>
        </w:rPr>
        <w:t>Glass</w:t>
      </w:r>
    </w:p>
    <w:p w:rsidR="00895D13" w:rsidRDefault="00895D13" w:rsidP="00963C85"/>
    <w:p w:rsidR="00895D13" w:rsidRDefault="00740C56" w:rsidP="00895D13">
      <w:pPr>
        <w:pStyle w:val="3"/>
      </w:pPr>
      <w:r>
        <w:t>Задаем размер стакана</w:t>
      </w:r>
      <w:r w:rsidR="00595974" w:rsidRPr="00595974">
        <w:rPr>
          <w:sz w:val="32"/>
          <w:szCs w:val="32"/>
        </w:rPr>
        <w:t xml:space="preserve"> посредством дизайнера</w:t>
      </w:r>
    </w:p>
    <w:p w:rsidR="00557F8D" w:rsidRDefault="00333468" w:rsidP="00557F8D">
      <w:pPr>
        <w:rPr>
          <w:b/>
        </w:rPr>
      </w:pPr>
      <w:r>
        <w:t xml:space="preserve">Чтобы изобразить пустой стакан нужного размера, достаточно знать </w:t>
      </w:r>
      <w:r w:rsidRPr="00333468">
        <w:rPr>
          <w:b/>
        </w:rPr>
        <w:t>размер стакана</w:t>
      </w:r>
      <w:r w:rsidR="00595974">
        <w:rPr>
          <w:b/>
        </w:rPr>
        <w:t xml:space="preserve"> (сколько колонок и рядов) и</w:t>
      </w:r>
      <w:r w:rsidR="00AD43C7" w:rsidRPr="00AD43C7">
        <w:rPr>
          <w:b/>
        </w:rPr>
        <w:t xml:space="preserve"> </w:t>
      </w:r>
      <w:r w:rsidR="00595974">
        <w:rPr>
          <w:b/>
        </w:rPr>
        <w:t>размер</w:t>
      </w:r>
      <w:r w:rsidRPr="00333468">
        <w:rPr>
          <w:b/>
        </w:rPr>
        <w:t xml:space="preserve"> клетки</w:t>
      </w:r>
      <w:r w:rsidR="00557F8D">
        <w:rPr>
          <w:b/>
        </w:rPr>
        <w:t>.</w:t>
      </w:r>
    </w:p>
    <w:p w:rsidR="00557F8D" w:rsidRDefault="00557F8D" w:rsidP="00557F8D">
      <w:pPr>
        <w:pStyle w:val="4"/>
      </w:pPr>
      <w:r>
        <w:t>Размер клетки</w:t>
      </w:r>
    </w:p>
    <w:p w:rsidR="00595974" w:rsidRPr="00814E56" w:rsidRDefault="00595974" w:rsidP="00557F8D">
      <w:pPr>
        <w:spacing w:before="240"/>
      </w:pPr>
      <w:r w:rsidRPr="00595974">
        <w:t>Вряд ли стоит позволять изменять размер клетки =&gt;</w:t>
      </w:r>
      <w:r>
        <w:t xml:space="preserve">его </w:t>
      </w:r>
      <w:r w:rsidRPr="00595974">
        <w:t xml:space="preserve">можно задать </w:t>
      </w:r>
      <w:r>
        <w:t>статической целой константой в классе</w:t>
      </w:r>
      <w:r w:rsidR="00643C18" w:rsidRPr="00643C18">
        <w:t xml:space="preserve"> </w:t>
      </w:r>
      <w:r w:rsidR="007E4342" w:rsidRPr="00557F8D">
        <w:rPr>
          <w:lang w:val="en-US"/>
        </w:rPr>
        <w:t>Glass</w:t>
      </w:r>
      <w:r w:rsidR="00CC4CF1" w:rsidRPr="00CC4CF1">
        <w:t xml:space="preserve">, </w:t>
      </w:r>
      <w:r w:rsidR="00CC4CF1">
        <w:t xml:space="preserve">например, </w:t>
      </w:r>
      <w:r w:rsidR="00CC4CF1" w:rsidRPr="00CC4CF1">
        <w:br/>
      </w:r>
      <w:r w:rsidR="00CC4CF1">
        <w:rPr>
          <w:lang w:val="en-US"/>
        </w:rPr>
        <w:t>static</w:t>
      </w:r>
      <w:r w:rsidR="00643C18" w:rsidRPr="00643C18">
        <w:t xml:space="preserve"> </w:t>
      </w:r>
      <w:r w:rsidR="00CC4CF1">
        <w:rPr>
          <w:lang w:val="en-US"/>
        </w:rPr>
        <w:t>const</w:t>
      </w:r>
      <w:r w:rsidR="00643C18" w:rsidRPr="00643C18">
        <w:t xml:space="preserve"> </w:t>
      </w:r>
      <w:r w:rsidR="00CC4CF1">
        <w:rPr>
          <w:lang w:val="en-US"/>
        </w:rPr>
        <w:t>uint</w:t>
      </w:r>
      <w:r w:rsidR="00643C18" w:rsidRPr="00643C18">
        <w:t xml:space="preserve"> </w:t>
      </w:r>
      <w:r w:rsidR="00CC4CF1">
        <w:rPr>
          <w:lang w:val="en-US"/>
        </w:rPr>
        <w:t>W</w:t>
      </w:r>
      <w:r w:rsidR="00CC4CF1" w:rsidRPr="00CC4CF1">
        <w:t>=20;</w:t>
      </w:r>
    </w:p>
    <w:p w:rsidR="007A0407" w:rsidRPr="007A0407" w:rsidRDefault="007A0407" w:rsidP="00557F8D">
      <w:pPr>
        <w:spacing w:before="240"/>
      </w:pPr>
      <w:r>
        <w:t>Замечание: если Вы используете стандарт С++11, то константа не обязательно должна быть статической</w:t>
      </w:r>
    </w:p>
    <w:p w:rsidR="00063142" w:rsidRDefault="00063142" w:rsidP="00557F8D">
      <w:pPr>
        <w:pStyle w:val="4"/>
      </w:pPr>
      <w:r>
        <w:t>Интервал, с которым будет «падать» фигурка</w:t>
      </w:r>
    </w:p>
    <w:p w:rsidR="00063142" w:rsidRPr="00063142" w:rsidRDefault="00643C18" w:rsidP="00063142">
      <w:r>
        <w:rPr>
          <w:color w:val="808000"/>
          <w:lang w:val="en-US"/>
        </w:rPr>
        <w:t>u</w:t>
      </w:r>
      <w:r w:rsidR="00063142">
        <w:rPr>
          <w:color w:val="808000"/>
        </w:rPr>
        <w:t>int</w:t>
      </w:r>
      <w:r w:rsidRPr="008A700F">
        <w:rPr>
          <w:color w:val="808000"/>
        </w:rPr>
        <w:t xml:space="preserve"> </w:t>
      </w:r>
      <w:r w:rsidR="00063142">
        <w:rPr>
          <w:color w:val="800000"/>
        </w:rPr>
        <w:t>timerInterval</w:t>
      </w:r>
      <w:r w:rsidR="00063142">
        <w:rPr>
          <w:color w:val="000000"/>
        </w:rPr>
        <w:t>;</w:t>
      </w:r>
    </w:p>
    <w:p w:rsidR="00557F8D" w:rsidRPr="00595974" w:rsidRDefault="00557F8D" w:rsidP="00557F8D">
      <w:pPr>
        <w:pStyle w:val="4"/>
      </w:pPr>
      <w:r>
        <w:t>Размер «стакана»</w:t>
      </w:r>
    </w:p>
    <w:p w:rsidR="0047268C" w:rsidRPr="0047268C" w:rsidRDefault="007E4342" w:rsidP="00557F8D">
      <w:pPr>
        <w:spacing w:before="240"/>
      </w:pPr>
      <w:r w:rsidRPr="007E4342">
        <w:t xml:space="preserve">В классе </w:t>
      </w:r>
      <w:r w:rsidRPr="00557F8D">
        <w:rPr>
          <w:lang w:val="en-US"/>
        </w:rPr>
        <w:t>Glass</w:t>
      </w:r>
      <w:r w:rsidRPr="007E4342">
        <w:t xml:space="preserve"> должны появиться</w:t>
      </w:r>
      <w:r w:rsidR="0047268C" w:rsidRPr="0047268C">
        <w:t>:</w:t>
      </w:r>
    </w:p>
    <w:p w:rsidR="0047268C" w:rsidRPr="00583E6E" w:rsidRDefault="007E4342" w:rsidP="0097589B">
      <w:pPr>
        <w:pStyle w:val="a3"/>
        <w:numPr>
          <w:ilvl w:val="0"/>
          <w:numId w:val="22"/>
        </w:numPr>
        <w:spacing w:before="240"/>
      </w:pPr>
      <w:r w:rsidRPr="0047268C">
        <w:rPr>
          <w:b/>
        </w:rPr>
        <w:t>п</w:t>
      </w:r>
      <w:r w:rsidR="00595974" w:rsidRPr="0047268C">
        <w:rPr>
          <w:b/>
        </w:rPr>
        <w:t>еременные (</w:t>
      </w:r>
      <w:r w:rsidR="00595974" w:rsidRPr="0047268C">
        <w:rPr>
          <w:color w:val="FF0000"/>
        </w:rPr>
        <w:t xml:space="preserve">НЕ </w:t>
      </w:r>
      <w:r w:rsidR="00595974">
        <w:t>константы</w:t>
      </w:r>
      <w:r w:rsidR="00595974" w:rsidRPr="0047268C">
        <w:rPr>
          <w:b/>
        </w:rPr>
        <w:t>)</w:t>
      </w:r>
      <w:r w:rsidR="00595974">
        <w:t xml:space="preserve">, которые будут содержать </w:t>
      </w:r>
      <w:r w:rsidR="00557F8D">
        <w:t xml:space="preserve">текущее </w:t>
      </w:r>
      <w:r w:rsidR="00595974">
        <w:t xml:space="preserve">количество строк </w:t>
      </w:r>
      <w:r w:rsidR="00595974" w:rsidRPr="0049004C">
        <w:t>-</w:t>
      </w:r>
      <w:r w:rsidR="00595974" w:rsidRPr="0047268C">
        <w:rPr>
          <w:b/>
          <w:color w:val="FF0000"/>
          <w:lang w:val="en-US"/>
        </w:rPr>
        <w:t>m</w:t>
      </w:r>
      <w:r w:rsidR="00595974" w:rsidRPr="0047268C">
        <w:rPr>
          <w:b/>
          <w:color w:val="FF0000"/>
        </w:rPr>
        <w:t>_</w:t>
      </w:r>
      <w:r w:rsidR="00595974" w:rsidRPr="0047268C">
        <w:rPr>
          <w:b/>
          <w:color w:val="FF0000"/>
          <w:lang w:val="en-US"/>
        </w:rPr>
        <w:t>r</w:t>
      </w:r>
      <w:r w:rsidR="0047268C">
        <w:rPr>
          <w:b/>
          <w:color w:val="FF0000"/>
          <w:lang w:val="en-US"/>
        </w:rPr>
        <w:t>o</w:t>
      </w:r>
      <w:r w:rsidR="00595974" w:rsidRPr="0047268C">
        <w:rPr>
          <w:b/>
          <w:color w:val="FF0000"/>
          <w:lang w:val="en-US"/>
        </w:rPr>
        <w:t>ws</w:t>
      </w:r>
      <w:r w:rsidR="00AD43C7" w:rsidRPr="00AD43C7">
        <w:rPr>
          <w:b/>
          <w:color w:val="FF0000"/>
        </w:rPr>
        <w:t xml:space="preserve"> </w:t>
      </w:r>
      <w:r w:rsidR="00595974">
        <w:t xml:space="preserve">и количество элементов в строке- </w:t>
      </w:r>
      <w:r w:rsidR="00595974" w:rsidRPr="0047268C">
        <w:rPr>
          <w:b/>
          <w:color w:val="FF0000"/>
          <w:lang w:val="en-US"/>
        </w:rPr>
        <w:t>m</w:t>
      </w:r>
      <w:r w:rsidR="00595974" w:rsidRPr="0047268C">
        <w:rPr>
          <w:b/>
          <w:color w:val="FF0000"/>
        </w:rPr>
        <w:t>_</w:t>
      </w:r>
      <w:r w:rsidR="00595974" w:rsidRPr="0047268C">
        <w:rPr>
          <w:b/>
          <w:color w:val="FF0000"/>
          <w:lang w:val="en-US"/>
        </w:rPr>
        <w:t>columns</w:t>
      </w:r>
      <w:r w:rsidR="00AD43C7" w:rsidRPr="00AD43C7">
        <w:rPr>
          <w:b/>
          <w:color w:val="FF0000"/>
        </w:rPr>
        <w:t xml:space="preserve"> </w:t>
      </w:r>
      <w:r w:rsidR="00595974">
        <w:t>в стакане</w:t>
      </w:r>
      <w:r>
        <w:t xml:space="preserve"> (эти значения будем устанавливать посредством динамических свойств в Дизайнере)</w:t>
      </w:r>
    </w:p>
    <w:p w:rsidR="0047268C" w:rsidRPr="0047268C" w:rsidRDefault="007E4342" w:rsidP="0097589B">
      <w:pPr>
        <w:pStyle w:val="a3"/>
        <w:numPr>
          <w:ilvl w:val="0"/>
          <w:numId w:val="22"/>
        </w:numPr>
        <w:spacing w:before="240"/>
        <w:rPr>
          <w:lang w:val="en-US"/>
        </w:rPr>
      </w:pPr>
      <w:r>
        <w:t xml:space="preserve">+ </w:t>
      </w:r>
      <w:r w:rsidRPr="0047268C">
        <w:rPr>
          <w:b/>
        </w:rPr>
        <w:t>методы</w:t>
      </w:r>
      <w:r w:rsidR="00AD43C7">
        <w:rPr>
          <w:b/>
          <w:lang w:val="en-US"/>
        </w:rPr>
        <w:t xml:space="preserve"> </w:t>
      </w:r>
      <w:r w:rsidR="0026720E">
        <w:rPr>
          <w:lang w:val="en-US"/>
        </w:rPr>
        <w:t>g</w:t>
      </w:r>
      <w:r w:rsidRPr="0047268C">
        <w:rPr>
          <w:lang w:val="en-US"/>
        </w:rPr>
        <w:t>et</w:t>
      </w:r>
      <w:r w:rsidRPr="007E4342">
        <w:t xml:space="preserve"> ()/</w:t>
      </w:r>
      <w:r w:rsidR="0026720E">
        <w:rPr>
          <w:lang w:val="en-US"/>
        </w:rPr>
        <w:t>s</w:t>
      </w:r>
      <w:r w:rsidRPr="0047268C">
        <w:rPr>
          <w:lang w:val="en-US"/>
        </w:rPr>
        <w:t>et</w:t>
      </w:r>
      <w:r w:rsidRPr="007E4342">
        <w:t>()</w:t>
      </w:r>
      <w:r w:rsidR="00595974">
        <w:t>.</w:t>
      </w:r>
    </w:p>
    <w:p w:rsidR="00583E6E" w:rsidRDefault="007E4342" w:rsidP="00557F8D">
      <w:pPr>
        <w:spacing w:before="240"/>
      </w:pPr>
      <w:r>
        <w:t xml:space="preserve">И то, и другое можно создать «вручную», а можно делегировать генерацию переменных и методов визарду. Так как </w:t>
      </w:r>
      <w:r w:rsidR="007A0407">
        <w:t xml:space="preserve">создание </w:t>
      </w:r>
      <w:r>
        <w:t>«вручную» - очевидно =</w:t>
      </w:r>
      <w:r w:rsidRPr="0047268C">
        <w:t>&gt;</w:t>
      </w:r>
      <w:r>
        <w:t xml:space="preserve"> используем возможности визарда.</w:t>
      </w:r>
    </w:p>
    <w:p w:rsidR="00583E6E" w:rsidRPr="007A0407" w:rsidRDefault="00583E6E" w:rsidP="00583E6E">
      <w:pPr>
        <w:rPr>
          <w:highlight w:val="lightGray"/>
        </w:rPr>
      </w:pPr>
      <w:r w:rsidRPr="00583E6E">
        <w:rPr>
          <w:b/>
          <w:highlight w:val="lightGray"/>
        </w:rPr>
        <w:lastRenderedPageBreak/>
        <w:t>Важно</w:t>
      </w:r>
      <w:r w:rsidRPr="00583E6E">
        <w:rPr>
          <w:highlight w:val="lightGray"/>
        </w:rPr>
        <w:t xml:space="preserve">! Для задания свойств посредством дизайнера типы свойств должны быть из тех, </w:t>
      </w:r>
      <w:r w:rsidR="007E4342" w:rsidRPr="00583E6E">
        <w:rPr>
          <w:highlight w:val="lightGray"/>
        </w:rPr>
        <w:br/>
      </w:r>
      <w:r w:rsidRPr="00583E6E">
        <w:rPr>
          <w:highlight w:val="lightGray"/>
        </w:rPr>
        <w:t xml:space="preserve">которые поддерживает </w:t>
      </w:r>
      <w:r w:rsidRPr="00583E6E">
        <w:rPr>
          <w:highlight w:val="lightGray"/>
          <w:lang w:val="en-US"/>
        </w:rPr>
        <w:t>QVariant</w:t>
      </w:r>
      <w:r w:rsidRPr="00583E6E">
        <w:rPr>
          <w:highlight w:val="lightGray"/>
        </w:rPr>
        <w:t xml:space="preserve"> – в нашем случае </w:t>
      </w:r>
      <w:r w:rsidRPr="00583E6E">
        <w:rPr>
          <w:b/>
          <w:color w:val="800080"/>
          <w:highlight w:val="lightGray"/>
        </w:rPr>
        <w:t>int</w:t>
      </w:r>
      <w:r w:rsidR="007A0407">
        <w:rPr>
          <w:b/>
          <w:color w:val="800080"/>
          <w:highlight w:val="lightGray"/>
        </w:rPr>
        <w:t xml:space="preserve"> или </w:t>
      </w:r>
      <w:r w:rsidR="007A0407">
        <w:rPr>
          <w:b/>
          <w:color w:val="800080"/>
          <w:highlight w:val="lightGray"/>
          <w:lang w:val="en-US"/>
        </w:rPr>
        <w:t>uint</w:t>
      </w:r>
    </w:p>
    <w:p w:rsidR="00595974" w:rsidRPr="00595974" w:rsidRDefault="00557F8D" w:rsidP="00557F8D">
      <w:pPr>
        <w:spacing w:before="240"/>
      </w:pPr>
      <w:r>
        <w:t>Порядок действий:</w:t>
      </w:r>
    </w:p>
    <w:p w:rsidR="00595974" w:rsidRPr="00557F8D" w:rsidRDefault="00557F8D" w:rsidP="0097589B">
      <w:pPr>
        <w:pStyle w:val="a3"/>
        <w:numPr>
          <w:ilvl w:val="0"/>
          <w:numId w:val="19"/>
        </w:numPr>
        <w:rPr>
          <w:b/>
        </w:rPr>
      </w:pPr>
      <w:r>
        <w:t xml:space="preserve">В классе </w:t>
      </w:r>
      <w:r>
        <w:rPr>
          <w:lang w:val="en-US"/>
        </w:rPr>
        <w:t>Glass</w:t>
      </w:r>
      <w:r w:rsidR="00AD43C7" w:rsidRPr="00AD43C7">
        <w:t xml:space="preserve"> </w:t>
      </w:r>
      <w:r>
        <w:t xml:space="preserve">определите свойство </w:t>
      </w:r>
      <w:r>
        <w:rPr>
          <w:lang w:val="en-US"/>
        </w:rPr>
        <w:t>Q</w:t>
      </w:r>
      <w:r w:rsidRPr="00557F8D">
        <w:t>_</w:t>
      </w:r>
      <w:r>
        <w:rPr>
          <w:lang w:val="en-US"/>
        </w:rPr>
        <w:t>PROPERTY</w:t>
      </w:r>
      <w:r w:rsidRPr="00557F8D">
        <w:t xml:space="preserve"> (…). </w:t>
      </w:r>
      <w:r>
        <w:t>Свойство должно поддерживать и чтение, и запись =</w:t>
      </w:r>
      <w:r w:rsidRPr="00557F8D">
        <w:t>&gt;</w:t>
      </w:r>
      <w:r w:rsidRPr="00557F8D">
        <w:br/>
      </w:r>
      <w:r w:rsidR="00206593">
        <w:rPr>
          <w:color w:val="800080"/>
        </w:rPr>
        <w:t>Q_PROPERTY</w:t>
      </w:r>
      <w:r w:rsidR="00206593">
        <w:rPr>
          <w:color w:val="000000"/>
        </w:rPr>
        <w:t>(</w:t>
      </w:r>
      <w:r w:rsidR="00583E6E">
        <w:rPr>
          <w:color w:val="800080"/>
        </w:rPr>
        <w:t>uint</w:t>
      </w:r>
      <w:r w:rsidR="00643C18" w:rsidRPr="00643C18">
        <w:rPr>
          <w:color w:val="800080"/>
        </w:rPr>
        <w:t xml:space="preserve"> </w:t>
      </w:r>
      <w:r w:rsidR="00206593">
        <w:t>r</w:t>
      </w:r>
      <w:r w:rsidR="0047268C">
        <w:rPr>
          <w:lang w:val="en-US"/>
        </w:rPr>
        <w:t>o</w:t>
      </w:r>
      <w:r w:rsidR="00206593">
        <w:t>ws</w:t>
      </w:r>
      <w:r w:rsidR="00643C18" w:rsidRPr="00643C18">
        <w:t xml:space="preserve"> </w:t>
      </w:r>
      <w:r w:rsidR="00206593">
        <w:t>READ</w:t>
      </w:r>
      <w:r w:rsidR="00643C18" w:rsidRPr="00643C18">
        <w:t xml:space="preserve"> </w:t>
      </w:r>
      <w:r w:rsidR="00206593">
        <w:t>r</w:t>
      </w:r>
      <w:r w:rsidR="0047268C">
        <w:rPr>
          <w:lang w:val="en-US"/>
        </w:rPr>
        <w:t>o</w:t>
      </w:r>
      <w:r w:rsidR="00206593">
        <w:t>ws</w:t>
      </w:r>
      <w:r w:rsidR="00643C18" w:rsidRPr="00643C18">
        <w:t xml:space="preserve"> </w:t>
      </w:r>
      <w:r w:rsidR="00206593">
        <w:t>WRITE</w:t>
      </w:r>
      <w:r w:rsidR="00643C18" w:rsidRPr="00643C18">
        <w:t xml:space="preserve"> </w:t>
      </w:r>
      <w:r w:rsidR="00206593">
        <w:t>setR</w:t>
      </w:r>
      <w:r w:rsidR="0047268C">
        <w:rPr>
          <w:lang w:val="en-US"/>
        </w:rPr>
        <w:t>o</w:t>
      </w:r>
      <w:r w:rsidR="00206593">
        <w:t>ws</w:t>
      </w:r>
      <w:r w:rsidR="00206593">
        <w:rPr>
          <w:color w:val="000000"/>
        </w:rPr>
        <w:t>)</w:t>
      </w:r>
    </w:p>
    <w:p w:rsidR="00595974" w:rsidRDefault="00557F8D" w:rsidP="0097589B">
      <w:pPr>
        <w:pStyle w:val="a3"/>
        <w:numPr>
          <w:ilvl w:val="0"/>
          <w:numId w:val="19"/>
        </w:numPr>
      </w:pPr>
      <w:r>
        <w:t xml:space="preserve">Установите курсор на </w:t>
      </w:r>
      <w:r w:rsidRPr="00206593">
        <w:rPr>
          <w:color w:val="800080"/>
        </w:rPr>
        <w:t>Q_PROPERTY</w:t>
      </w:r>
      <w:r w:rsidR="00643C18" w:rsidRPr="00643C18">
        <w:rPr>
          <w:color w:val="800080"/>
        </w:rPr>
        <w:t xml:space="preserve"> </w:t>
      </w:r>
      <w:r w:rsidR="00206593" w:rsidRPr="00206593">
        <w:t>и</w:t>
      </w:r>
      <w:r w:rsidR="00206593">
        <w:t xml:space="preserve"> нажмите </w:t>
      </w:r>
      <w:r w:rsidR="00206593" w:rsidRPr="00206593">
        <w:rPr>
          <w:lang w:val="en-US"/>
        </w:rPr>
        <w:t>Alt</w:t>
      </w:r>
      <w:r w:rsidR="00206593" w:rsidRPr="00206593">
        <w:t>+</w:t>
      </w:r>
      <w:r w:rsidR="00206593" w:rsidRPr="00206593">
        <w:rPr>
          <w:lang w:val="en-US"/>
        </w:rPr>
        <w:t>Enter</w:t>
      </w:r>
      <w:r w:rsidR="00206593" w:rsidRPr="00206593">
        <w:t xml:space="preserve">. </w:t>
      </w:r>
      <w:r w:rsidR="00206593">
        <w:t xml:space="preserve">Вы увидите всплывающее контекстное меню - «Создание отсутствующих членов </w:t>
      </w:r>
      <w:r w:rsidR="00206593" w:rsidRPr="00206593">
        <w:rPr>
          <w:lang w:val="en-US"/>
        </w:rPr>
        <w:t>Q</w:t>
      </w:r>
      <w:r w:rsidR="00206593" w:rsidRPr="00206593">
        <w:t>_</w:t>
      </w:r>
      <w:r w:rsidR="00206593" w:rsidRPr="00206593">
        <w:rPr>
          <w:lang w:val="en-US"/>
        </w:rPr>
        <w:t>PROPERTY</w:t>
      </w:r>
      <w:r w:rsidR="00206593" w:rsidRPr="00206593">
        <w:t>…</w:t>
      </w:r>
      <w:r w:rsidR="00206593">
        <w:t>»</w:t>
      </w:r>
      <w:r w:rsidR="00206593" w:rsidRPr="00206593">
        <w:t>.</w:t>
      </w:r>
      <w:r w:rsidR="00206593" w:rsidRPr="00206593">
        <w:br/>
      </w:r>
      <w:r w:rsidR="00206593">
        <w:t xml:space="preserve">Нажимаем </w:t>
      </w:r>
      <w:r w:rsidR="00206593" w:rsidRPr="00206593">
        <w:rPr>
          <w:lang w:val="en-US"/>
        </w:rPr>
        <w:t>ENTER</w:t>
      </w:r>
      <w:r w:rsidR="00206593" w:rsidRPr="00206593">
        <w:t xml:space="preserve">. </w:t>
      </w:r>
      <w:r w:rsidR="00206593" w:rsidRPr="00206593">
        <w:br/>
      </w:r>
      <w:r w:rsidRPr="00BA1B73">
        <w:t>В результате визард добавит в класс как переменные (он сформирует их исходя из заданных имен</w:t>
      </w:r>
      <w:r w:rsidR="00BA1B73" w:rsidRPr="00BA1B73">
        <w:t xml:space="preserve"> и типов</w:t>
      </w:r>
      <w:r w:rsidRPr="00BA1B73">
        <w:t xml:space="preserve">: </w:t>
      </w:r>
      <w:r w:rsidRPr="00206593">
        <w:rPr>
          <w:lang w:val="en-US"/>
        </w:rPr>
        <w:t>r</w:t>
      </w:r>
      <w:r w:rsidR="00633EE4">
        <w:rPr>
          <w:lang w:val="en-US"/>
        </w:rPr>
        <w:t>o</w:t>
      </w:r>
      <w:r w:rsidRPr="00206593">
        <w:rPr>
          <w:lang w:val="en-US"/>
        </w:rPr>
        <w:t>ws</w:t>
      </w:r>
      <w:r w:rsidRPr="00BA1B73">
        <w:t xml:space="preserve"> -&gt;</w:t>
      </w:r>
      <w:r w:rsidRPr="00206593">
        <w:rPr>
          <w:lang w:val="en-US"/>
        </w:rPr>
        <w:t>m</w:t>
      </w:r>
      <w:r w:rsidRPr="00BA1B73">
        <w:t>_</w:t>
      </w:r>
      <w:r w:rsidRPr="00206593">
        <w:rPr>
          <w:lang w:val="en-US"/>
        </w:rPr>
        <w:t>r</w:t>
      </w:r>
      <w:r w:rsidR="00633EE4">
        <w:rPr>
          <w:lang w:val="en-US"/>
        </w:rPr>
        <w:t>o</w:t>
      </w:r>
      <w:r w:rsidRPr="00206593">
        <w:rPr>
          <w:lang w:val="en-US"/>
        </w:rPr>
        <w:t>ws</w:t>
      </w:r>
      <w:r w:rsidRPr="00BA1B73">
        <w:t>)</w:t>
      </w:r>
      <w:r w:rsidR="00BA1B73" w:rsidRPr="00BA1B73">
        <w:t xml:space="preserve">, так и методы чтения/записи свойств, имена которых будут сформированы исходя из </w:t>
      </w:r>
      <w:r w:rsidR="00BA1B73">
        <w:t>заданных в теле макроса. В результате получится что-то вроде:</w:t>
      </w:r>
    </w:p>
    <w:p w:rsidR="00E66F62" w:rsidRPr="00E66F62" w:rsidRDefault="00643C18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>c</w:t>
      </w:r>
      <w:r w:rsidR="00E66F62" w:rsidRPr="00891814"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eastAsia="ru-RU"/>
        </w:rPr>
        <w:t>lass</w:t>
      </w:r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 xml:space="preserve"> </w:t>
      </w:r>
      <w:r w:rsidR="00E66F62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eastAsia="ru-RU"/>
        </w:rPr>
        <w:t>Glass</w:t>
      </w:r>
      <w:r w:rsidR="00E66F62" w:rsidRPr="008918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:</w:t>
      </w:r>
      <w:r w:rsidR="00E66F62" w:rsidRPr="00891814"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eastAsia="ru-RU"/>
        </w:rPr>
        <w:t>public</w:t>
      </w:r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 xml:space="preserve"> </w:t>
      </w:r>
      <w:r w:rsidR="00E66F62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eastAsia="ru-RU"/>
        </w:rPr>
        <w:t>Q</w:t>
      </w:r>
      <w:r w:rsidR="00B913C4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val="en-US" w:eastAsia="ru-RU"/>
        </w:rPr>
        <w:t>Widget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F6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Q_OBJECT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0080"/>
          <w:sz w:val="20"/>
          <w:szCs w:val="20"/>
          <w:bdr w:val="single" w:sz="4" w:space="0" w:color="auto"/>
          <w:lang w:val="en-US" w:eastAsia="ru-RU"/>
        </w:rPr>
        <w:t>Q_PROPERTY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en-US" w:eastAsia="ru-RU"/>
        </w:rPr>
        <w:t>(</w:t>
      </w:r>
      <w:r w:rsidRPr="00E66F62">
        <w:rPr>
          <w:rFonts w:ascii="Courier New" w:eastAsia="Times New Roman" w:hAnsi="Courier New" w:cs="Courier New"/>
          <w:color w:val="808000"/>
          <w:sz w:val="20"/>
          <w:szCs w:val="20"/>
          <w:bdr w:val="single" w:sz="4" w:space="0" w:color="auto"/>
          <w:lang w:val="en-US" w:eastAsia="ru-RU"/>
        </w:rPr>
        <w:t>unsignedint</w:t>
      </w:r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rowsREADrowsWRITEsetRows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en-US" w:eastAsia="ru-RU"/>
        </w:rPr>
        <w:t>)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Q_PROPERTY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unsignedint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columnsREADcolumnsWRITEsetColumns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643C18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nsigned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m_rows</w:t>
      </w:r>
      <w:r w:rsidR="00E66F62"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="00643C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Glass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F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unsigned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rows()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const</w:t>
      </w: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{</w:t>
      </w:r>
    </w:p>
    <w:p w:rsidR="00E66F62" w:rsidRPr="00E66F62" w:rsidRDefault="00643C18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r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eturn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m_rows</w:t>
      </w:r>
      <w:r w:rsidR="00E66F62"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="00643C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void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setRows(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unsigned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arg)</w:t>
      </w: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{</w:t>
      </w: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m_rows</w:t>
      </w: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=arg;</w:t>
      </w:r>
    </w:p>
    <w:p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E66F62" w:rsidRDefault="0078667D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:rsidR="0078667D" w:rsidRPr="00E66F62" w:rsidRDefault="0078667D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74BCE" w:rsidRDefault="0047268C" w:rsidP="00E66F62">
      <w:pPr>
        <w:pStyle w:val="a3"/>
        <w:numPr>
          <w:ilvl w:val="0"/>
          <w:numId w:val="23"/>
        </w:numPr>
      </w:pPr>
      <w:r>
        <w:t>Самостоятельно добавьте свойство для чтения/записи количества колонок</w:t>
      </w:r>
    </w:p>
    <w:p w:rsidR="00206593" w:rsidRDefault="00206593" w:rsidP="00206593">
      <w:r>
        <w:t>Теперь у нас появилась возможность:</w:t>
      </w:r>
    </w:p>
    <w:p w:rsidR="00206593" w:rsidRDefault="00206593" w:rsidP="0097589B">
      <w:pPr>
        <w:pStyle w:val="a3"/>
        <w:numPr>
          <w:ilvl w:val="0"/>
          <w:numId w:val="21"/>
        </w:numPr>
      </w:pPr>
      <w:r>
        <w:t>Как читать/изменять свойства в процессе выполнения</w:t>
      </w:r>
      <w:r w:rsidR="00643C18" w:rsidRPr="00643C18">
        <w:t xml:space="preserve"> </w:t>
      </w:r>
      <w:r w:rsidR="00374BCE">
        <w:t>посредством</w:t>
      </w:r>
      <w:r w:rsidR="00374BCE">
        <w:br/>
      </w:r>
      <w:r w:rsidR="00374BCE">
        <w:rPr>
          <w:lang w:val="en-US"/>
        </w:rPr>
        <w:t>bool</w:t>
      </w:r>
      <w:r w:rsidR="00891814">
        <w:t xml:space="preserve"> </w:t>
      </w:r>
      <w:hyperlink r:id="rId8" w:anchor="setProperty" w:history="1">
        <w:r w:rsidR="00374BCE" w:rsidRPr="00B20833">
          <w:rPr>
            <w:rStyle w:val="a7"/>
            <w:b/>
            <w:bCs/>
            <w:color w:val="4C0033"/>
            <w:sz w:val="17"/>
            <w:szCs w:val="17"/>
            <w:lang w:val="en-US"/>
          </w:rPr>
          <w:t>setProperty</w:t>
        </w:r>
      </w:hyperlink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374BCE">
        <w:t xml:space="preserve">( </w:t>
      </w:r>
      <w:r w:rsidR="00374BCE" w:rsidRPr="00B20833">
        <w:rPr>
          <w:lang w:val="en-US"/>
        </w:rPr>
        <w:t>constchar</w:t>
      </w:r>
      <w:r w:rsidR="00374BCE" w:rsidRPr="00374BCE">
        <w:t xml:space="preserve"> *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B20833">
        <w:rPr>
          <w:i/>
          <w:iCs/>
          <w:lang w:val="en-US"/>
        </w:rPr>
        <w:t>name</w:t>
      </w:r>
      <w:r w:rsidR="00374BCE" w:rsidRPr="00374BCE">
        <w:t xml:space="preserve">, </w:t>
      </w:r>
      <w:r w:rsidR="00374BCE" w:rsidRPr="00B20833">
        <w:rPr>
          <w:lang w:val="en-US"/>
        </w:rPr>
        <w:t>const</w:t>
      </w:r>
      <w:r w:rsidR="00AD43C7" w:rsidRPr="00AD43C7">
        <w:t xml:space="preserve"> </w:t>
      </w:r>
      <w:r w:rsidR="00374BCE" w:rsidRPr="00B20833">
        <w:rPr>
          <w:lang w:val="en-US"/>
        </w:rPr>
        <w:t>QVariant</w:t>
      </w:r>
      <w:r w:rsidR="00AD43C7" w:rsidRPr="00AD43C7">
        <w:t xml:space="preserve"> </w:t>
      </w:r>
      <w:r w:rsidR="00374BCE" w:rsidRPr="00374BCE">
        <w:t>&amp;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B20833">
        <w:rPr>
          <w:i/>
          <w:iCs/>
          <w:lang w:val="en-US"/>
        </w:rPr>
        <w:t>value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374BCE">
        <w:t>)</w:t>
      </w:r>
    </w:p>
    <w:p w:rsidR="00206593" w:rsidRDefault="00206593" w:rsidP="0097589B">
      <w:pPr>
        <w:pStyle w:val="a3"/>
        <w:numPr>
          <w:ilvl w:val="0"/>
          <w:numId w:val="21"/>
        </w:numPr>
      </w:pPr>
      <w:r>
        <w:t xml:space="preserve">Так и задавать их в дизайнере </w:t>
      </w:r>
      <w:r w:rsidR="00374BCE">
        <w:t xml:space="preserve">(при этом вызов метода </w:t>
      </w:r>
      <w:r w:rsidR="00374BCE">
        <w:rPr>
          <w:lang w:val="en-US"/>
        </w:rPr>
        <w:t>s</w:t>
      </w:r>
      <w:r w:rsidR="00374BCE" w:rsidRPr="00374BCE">
        <w:t xml:space="preserve">etProperty() </w:t>
      </w:r>
      <w:r w:rsidR="00374BCE">
        <w:t>генерирует дизайнер в setupUi</w:t>
      </w:r>
      <w:r w:rsidR="00374BCE">
        <w:rPr>
          <w:color w:val="000000"/>
        </w:rPr>
        <w:t>(</w:t>
      </w:r>
      <w:r w:rsidR="00374BCE">
        <w:t>)</w:t>
      </w:r>
      <w:r w:rsidR="00092765" w:rsidRPr="00092765">
        <w:t xml:space="preserve"> )</w:t>
      </w:r>
    </w:p>
    <w:p w:rsidR="00BA1B73" w:rsidRPr="00206593" w:rsidRDefault="00206593" w:rsidP="00206593">
      <w:pPr>
        <w:pStyle w:val="4"/>
      </w:pPr>
      <w:r>
        <w:lastRenderedPageBreak/>
        <w:t>Задание свойств в дизайнере</w:t>
      </w:r>
    </w:p>
    <w:p w:rsidR="00BA1B73" w:rsidRDefault="00BA1B73" w:rsidP="00333468"/>
    <w:p w:rsidR="00374BCE" w:rsidRDefault="00374BCE" w:rsidP="00374BCE">
      <w:r>
        <w:t>Для задания динамического свойства</w:t>
      </w:r>
      <w:r>
        <w:rPr>
          <w:lang w:val="en-US"/>
        </w:rPr>
        <w:t>c</w:t>
      </w:r>
      <w:r>
        <w:t>помощью дизайнера:</w:t>
      </w:r>
    </w:p>
    <w:p w:rsidR="00374BCE" w:rsidRPr="006E1C18" w:rsidRDefault="00374BCE" w:rsidP="0097589B">
      <w:pPr>
        <w:pStyle w:val="a3"/>
        <w:numPr>
          <w:ilvl w:val="0"/>
          <w:numId w:val="14"/>
        </w:numPr>
      </w:pPr>
      <w:r>
        <w:t>Сделать активным виджет</w:t>
      </w:r>
      <w:r>
        <w:rPr>
          <w:lang w:val="en-US"/>
        </w:rPr>
        <w:t>Glass</w:t>
      </w:r>
    </w:p>
    <w:p w:rsidR="00374BCE" w:rsidRDefault="00374BCE" w:rsidP="0097589B">
      <w:pPr>
        <w:pStyle w:val="a3"/>
        <w:numPr>
          <w:ilvl w:val="0"/>
          <w:numId w:val="14"/>
        </w:numPr>
      </w:pPr>
      <w:r>
        <w:t xml:space="preserve">Нажать «+» в </w:t>
      </w:r>
    </w:p>
    <w:p w:rsidR="00374BCE" w:rsidRDefault="00374BCE" w:rsidP="00374BCE">
      <w:r>
        <w:rPr>
          <w:noProof/>
          <w:lang w:eastAsia="ru-RU"/>
        </w:rPr>
        <w:drawing>
          <wp:inline distT="0" distB="0" distL="0" distR="0">
            <wp:extent cx="3059430" cy="820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CE" w:rsidRDefault="00374BCE" w:rsidP="0097589B">
      <w:pPr>
        <w:pStyle w:val="a3"/>
        <w:numPr>
          <w:ilvl w:val="0"/>
          <w:numId w:val="14"/>
        </w:numPr>
      </w:pPr>
      <w:r>
        <w:t>Появится диалоговое окно</w:t>
      </w:r>
    </w:p>
    <w:p w:rsidR="00374BCE" w:rsidRDefault="00374BCE" w:rsidP="00374BCE">
      <w:r>
        <w:rPr>
          <w:noProof/>
          <w:lang w:eastAsia="ru-RU"/>
        </w:rPr>
        <w:drawing>
          <wp:inline distT="0" distB="0" distL="0" distR="0">
            <wp:extent cx="3314700" cy="138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CE" w:rsidRPr="00EC223C" w:rsidRDefault="00374BCE" w:rsidP="0097589B">
      <w:pPr>
        <w:pStyle w:val="a3"/>
        <w:numPr>
          <w:ilvl w:val="0"/>
          <w:numId w:val="14"/>
        </w:numPr>
      </w:pPr>
      <w:r>
        <w:t xml:space="preserve">Создаем свойства </w:t>
      </w:r>
      <w:r>
        <w:rPr>
          <w:lang w:val="en-US"/>
        </w:rPr>
        <w:t>rows</w:t>
      </w:r>
      <w:r>
        <w:t xml:space="preserve"> и </w:t>
      </w:r>
      <w:r>
        <w:rPr>
          <w:lang w:val="en-US"/>
        </w:rPr>
        <w:t>columns</w:t>
      </w:r>
      <w:r>
        <w:t xml:space="preserve"> с типом </w:t>
      </w:r>
      <w:r>
        <w:rPr>
          <w:lang w:val="en-US"/>
        </w:rPr>
        <w:t>UInt</w:t>
      </w:r>
    </w:p>
    <w:p w:rsidR="00374BCE" w:rsidRPr="006E1C18" w:rsidRDefault="00374BCE" w:rsidP="00374BCE">
      <w:r>
        <w:rPr>
          <w:noProof/>
          <w:lang w:eastAsia="ru-RU"/>
        </w:rPr>
        <w:drawing>
          <wp:inline distT="0" distB="0" distL="0" distR="0">
            <wp:extent cx="3314700" cy="1381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CE" w:rsidRDefault="00374BCE" w:rsidP="0097589B">
      <w:pPr>
        <w:pStyle w:val="a3"/>
        <w:numPr>
          <w:ilvl w:val="0"/>
          <w:numId w:val="14"/>
        </w:numPr>
      </w:pPr>
      <w:r>
        <w:t xml:space="preserve">При этом в окне свойств </w:t>
      </w:r>
      <w:r>
        <w:rPr>
          <w:lang w:val="en-US"/>
        </w:rPr>
        <w:t>glass</w:t>
      </w:r>
      <w:r>
        <w:t>появится раздел «Динамические свойства»:</w:t>
      </w:r>
    </w:p>
    <w:p w:rsidR="00374BCE" w:rsidRDefault="00374BCE" w:rsidP="00374B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0390" cy="2574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CE" w:rsidRPr="00745A46" w:rsidRDefault="00374BCE" w:rsidP="0097589B">
      <w:pPr>
        <w:pStyle w:val="a3"/>
        <w:numPr>
          <w:ilvl w:val="0"/>
          <w:numId w:val="20"/>
        </w:numPr>
      </w:pPr>
      <w:r>
        <w:lastRenderedPageBreak/>
        <w:t>Осталось только вместо нулей задать Ваши значения</w:t>
      </w:r>
    </w:p>
    <w:p w:rsidR="0047268C" w:rsidRDefault="0047268C" w:rsidP="00374BCE"/>
    <w:p w:rsidR="00374BCE" w:rsidRDefault="0047268C" w:rsidP="0047268C">
      <w:r>
        <w:t>В результате в setupUi</w:t>
      </w:r>
      <w:r w:rsidRPr="0047268C">
        <w:rPr>
          <w:color w:val="000000"/>
        </w:rPr>
        <w:t>(</w:t>
      </w:r>
      <w:r>
        <w:t xml:space="preserve">) </w:t>
      </w:r>
      <w:r w:rsidR="00374BCE">
        <w:t>будет добавлен вызов:</w:t>
      </w:r>
    </w:p>
    <w:p w:rsidR="00374BCE" w:rsidRPr="00530897" w:rsidRDefault="00374BCE" w:rsidP="00374BCE">
      <w:pPr>
        <w:rPr>
          <w:rFonts w:ascii="Courier New" w:hAnsi="Courier New" w:cs="Courier New"/>
          <w:sz w:val="20"/>
          <w:szCs w:val="20"/>
        </w:rPr>
      </w:pPr>
      <w:r w:rsidRPr="005308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:rsidR="00374BCE" w:rsidRPr="00530897" w:rsidRDefault="00374BCE" w:rsidP="00374BCE">
      <w:pPr>
        <w:rPr>
          <w:rFonts w:ascii="Courier New" w:hAnsi="Courier New" w:cs="Courier New"/>
          <w:color w:val="000000"/>
          <w:sz w:val="20"/>
          <w:szCs w:val="20"/>
        </w:rPr>
      </w:pPr>
      <w:r w:rsidRPr="00EA1676">
        <w:rPr>
          <w:rFonts w:ascii="Courier New" w:hAnsi="Courier New" w:cs="Courier New"/>
          <w:sz w:val="20"/>
          <w:szCs w:val="20"/>
          <w:highlight w:val="lightGray"/>
          <w:lang w:val="en-US"/>
        </w:rPr>
        <w:t>glass</w:t>
      </w:r>
      <w:r w:rsidRPr="00530897">
        <w:rPr>
          <w:rFonts w:ascii="Courier New" w:hAnsi="Courier New" w:cs="Courier New"/>
          <w:color w:val="000000"/>
          <w:sz w:val="20"/>
          <w:szCs w:val="20"/>
          <w:highlight w:val="lightGray"/>
        </w:rPr>
        <w:t>-&gt;</w:t>
      </w:r>
      <w:r w:rsidRPr="00EA1676">
        <w:rPr>
          <w:rFonts w:ascii="Courier New" w:hAnsi="Courier New" w:cs="Courier New"/>
          <w:sz w:val="20"/>
          <w:szCs w:val="20"/>
          <w:highlight w:val="lightGray"/>
          <w:lang w:val="en-US"/>
        </w:rPr>
        <w:t>setProperty</w:t>
      </w:r>
      <w:r w:rsidRPr="0053089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530897">
        <w:rPr>
          <w:rFonts w:ascii="Courier New" w:hAnsi="Courier New" w:cs="Courier New"/>
          <w:color w:val="008000"/>
          <w:sz w:val="20"/>
          <w:szCs w:val="20"/>
          <w:highlight w:val="lightGray"/>
        </w:rPr>
        <w:t>"</w:t>
      </w:r>
      <w:r w:rsidRPr="00EA1676">
        <w:rPr>
          <w:rFonts w:ascii="Courier New" w:hAnsi="Courier New" w:cs="Courier New"/>
          <w:color w:val="008000"/>
          <w:sz w:val="20"/>
          <w:szCs w:val="20"/>
          <w:highlight w:val="lightGray"/>
          <w:lang w:val="en-US"/>
        </w:rPr>
        <w:t>rows</w:t>
      </w:r>
      <w:r w:rsidRPr="00530897">
        <w:rPr>
          <w:rFonts w:ascii="Courier New" w:hAnsi="Courier New" w:cs="Courier New"/>
          <w:color w:val="008000"/>
          <w:sz w:val="20"/>
          <w:szCs w:val="20"/>
          <w:highlight w:val="lightGray"/>
        </w:rPr>
        <w:t>"</w:t>
      </w:r>
      <w:r w:rsidRPr="00530897">
        <w:rPr>
          <w:rFonts w:ascii="Courier New" w:hAnsi="Courier New" w:cs="Courier New"/>
          <w:color w:val="000000"/>
          <w:sz w:val="20"/>
          <w:szCs w:val="20"/>
          <w:highlight w:val="lightGray"/>
        </w:rPr>
        <w:t>,</w:t>
      </w:r>
      <w:r w:rsidRPr="00EA1676">
        <w:rPr>
          <w:rFonts w:ascii="Courier New" w:hAnsi="Courier New" w:cs="Courier New"/>
          <w:color w:val="800080"/>
          <w:sz w:val="20"/>
          <w:szCs w:val="20"/>
          <w:highlight w:val="lightGray"/>
          <w:lang w:val="en-US"/>
        </w:rPr>
        <w:t>QVariant</w:t>
      </w:r>
      <w:r w:rsidRPr="0053089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="00510246" w:rsidRPr="00510246">
        <w:rPr>
          <w:rFonts w:ascii="Courier New" w:hAnsi="Courier New" w:cs="Courier New"/>
          <w:color w:val="000080"/>
          <w:sz w:val="20"/>
          <w:szCs w:val="20"/>
          <w:highlight w:val="lightGray"/>
        </w:rPr>
        <w:t>2</w:t>
      </w:r>
      <w:r w:rsidRPr="00530897">
        <w:rPr>
          <w:rFonts w:ascii="Courier New" w:hAnsi="Courier New" w:cs="Courier New"/>
          <w:color w:val="000080"/>
          <w:sz w:val="20"/>
          <w:szCs w:val="20"/>
          <w:highlight w:val="lightGray"/>
        </w:rPr>
        <w:t>0</w:t>
      </w:r>
      <w:r w:rsidRPr="00EA1676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u</w:t>
      </w:r>
      <w:r w:rsidRPr="00530897">
        <w:rPr>
          <w:rFonts w:ascii="Courier New" w:hAnsi="Courier New" w:cs="Courier New"/>
          <w:color w:val="000000"/>
          <w:sz w:val="20"/>
          <w:szCs w:val="20"/>
          <w:highlight w:val="lightGray"/>
        </w:rPr>
        <w:t>));</w:t>
      </w:r>
      <w:r w:rsidRPr="00530897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>
        <w:rPr>
          <w:rFonts w:ascii="Courier New" w:hAnsi="Courier New" w:cs="Courier New"/>
          <w:color w:val="000000"/>
          <w:sz w:val="20"/>
          <w:szCs w:val="20"/>
        </w:rPr>
        <w:t>при этом, если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классе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Glass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есть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свойство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именем</w:t>
      </w:r>
      <w:r w:rsidRPr="00530897">
        <w:rPr>
          <w:rFonts w:ascii="Courier New" w:hAnsi="Courier New" w:cs="Courier New"/>
          <w:color w:val="000000"/>
          <w:sz w:val="20"/>
          <w:szCs w:val="20"/>
        </w:rPr>
        <w:t xml:space="preserve"> “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530897">
        <w:rPr>
          <w:rFonts w:ascii="Courier New" w:hAnsi="Courier New" w:cs="Courier New"/>
          <w:color w:val="000000"/>
          <w:sz w:val="20"/>
          <w:szCs w:val="20"/>
        </w:rPr>
        <w:t xml:space="preserve">”, </w:t>
      </w:r>
      <w:r>
        <w:rPr>
          <w:rFonts w:ascii="Courier New" w:hAnsi="Courier New" w:cs="Courier New"/>
          <w:color w:val="000000"/>
          <w:sz w:val="20"/>
          <w:szCs w:val="20"/>
        </w:rPr>
        <w:t>то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будет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вызван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аксессор</w:t>
      </w:r>
      <w:r w:rsidR="00643C18" w:rsidRPr="00643C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</w:p>
    <w:p w:rsidR="00D209F4" w:rsidRDefault="00D209F4" w:rsidP="00D209F4">
      <w:pPr>
        <w:pStyle w:val="1"/>
      </w:pPr>
      <w:r>
        <w:t xml:space="preserve">Данные класса </w:t>
      </w:r>
      <w:r>
        <w:rPr>
          <w:lang w:val="en-US"/>
        </w:rPr>
        <w:t>Glass</w:t>
      </w:r>
      <w:r w:rsidR="00510246" w:rsidRPr="00814E56">
        <w:t>:</w:t>
      </w:r>
    </w:p>
    <w:p w:rsidR="00CC4CF1" w:rsidRDefault="00CC4CF1" w:rsidP="00CC4CF1">
      <w:pPr>
        <w:pStyle w:val="4"/>
      </w:pPr>
      <w:r>
        <w:t>Признак – «Играем», например:</w:t>
      </w:r>
    </w:p>
    <w:p w:rsidR="00CC4CF1" w:rsidRDefault="00643C18" w:rsidP="00CC4CF1">
      <w:pPr>
        <w:rPr>
          <w:color w:val="000000"/>
        </w:rPr>
      </w:pPr>
      <w:r>
        <w:rPr>
          <w:color w:val="808000"/>
          <w:lang w:val="en-US"/>
        </w:rPr>
        <w:t>b</w:t>
      </w:r>
      <w:r w:rsidR="00CC4CF1">
        <w:rPr>
          <w:color w:val="808000"/>
        </w:rPr>
        <w:t>ool</w:t>
      </w:r>
      <w:r w:rsidRPr="008A700F">
        <w:rPr>
          <w:color w:val="808000"/>
        </w:rPr>
        <w:t xml:space="preserve"> </w:t>
      </w:r>
      <w:r w:rsidR="00CC4CF1">
        <w:rPr>
          <w:color w:val="800000"/>
        </w:rPr>
        <w:t>gameOn</w:t>
      </w:r>
      <w:r w:rsidR="00CC4CF1">
        <w:rPr>
          <w:color w:val="000000"/>
        </w:rPr>
        <w:t>;</w:t>
      </w:r>
    </w:p>
    <w:p w:rsidR="00510246" w:rsidRDefault="00510246" w:rsidP="00D209F4">
      <w:pPr>
        <w:pStyle w:val="4"/>
      </w:pPr>
      <w:r>
        <w:t>Текущий счет</w:t>
      </w:r>
    </w:p>
    <w:p w:rsidR="00510246" w:rsidRPr="00510246" w:rsidRDefault="00643C18" w:rsidP="00510246">
      <w:r>
        <w:rPr>
          <w:lang w:val="en-US"/>
        </w:rPr>
        <w:t>u</w:t>
      </w:r>
      <w:r w:rsidR="00510246">
        <w:rPr>
          <w:lang w:val="en-US"/>
        </w:rPr>
        <w:t>int</w:t>
      </w:r>
      <w:r w:rsidRPr="008A700F">
        <w:t xml:space="preserve"> </w:t>
      </w:r>
      <w:r w:rsidR="00510246">
        <w:rPr>
          <w:lang w:val="en-US"/>
        </w:rPr>
        <w:t>score</w:t>
      </w:r>
      <w:r w:rsidR="00510246" w:rsidRPr="00510246">
        <w:t>;</w:t>
      </w:r>
    </w:p>
    <w:p w:rsidR="00CC4CF1" w:rsidRPr="00B913C4" w:rsidRDefault="00CC4CF1" w:rsidP="00D209F4">
      <w:pPr>
        <w:pStyle w:val="4"/>
      </w:pPr>
      <w:r>
        <w:t>Размер клетки</w:t>
      </w:r>
    </w:p>
    <w:p w:rsidR="00B913C4" w:rsidRPr="00510246" w:rsidRDefault="00B913C4" w:rsidP="00B913C4">
      <w:r>
        <w:t>можно задать статической константой</w:t>
      </w:r>
      <w:r w:rsidR="00510246" w:rsidRPr="00510246">
        <w:t xml:space="preserve"> - </w:t>
      </w:r>
      <w:r w:rsidR="00510246">
        <w:rPr>
          <w:lang w:val="en-US"/>
        </w:rPr>
        <w:t>W</w:t>
      </w:r>
    </w:p>
    <w:p w:rsidR="00D209F4" w:rsidRDefault="00D209F4" w:rsidP="00D209F4">
      <w:pPr>
        <w:pStyle w:val="4"/>
      </w:pPr>
      <w:r>
        <w:t>Текущее содержимое «стакана»</w:t>
      </w:r>
    </w:p>
    <w:p w:rsidR="00D209F4" w:rsidRDefault="00D209F4" w:rsidP="00D209F4">
      <w:r>
        <w:t>Стакан – это «двухмерный массив» клеток. Чтобы манипулировать содержимым стакана</w:t>
      </w:r>
      <w:r w:rsidRPr="00AA6DB6">
        <w:t xml:space="preserve">, </w:t>
      </w:r>
      <w:r>
        <w:t>о каждой клетке достаточно знать:</w:t>
      </w:r>
    </w:p>
    <w:p w:rsidR="00D209F4" w:rsidRDefault="00D209F4" w:rsidP="0097589B">
      <w:pPr>
        <w:pStyle w:val="a3"/>
        <w:numPr>
          <w:ilvl w:val="0"/>
          <w:numId w:val="24"/>
        </w:numPr>
      </w:pPr>
      <w:r>
        <w:t>Занята клетка или пуста</w:t>
      </w:r>
    </w:p>
    <w:p w:rsidR="00D209F4" w:rsidRDefault="00D209F4" w:rsidP="0097589B">
      <w:pPr>
        <w:pStyle w:val="a3"/>
        <w:numPr>
          <w:ilvl w:val="0"/>
          <w:numId w:val="24"/>
        </w:numPr>
      </w:pPr>
      <w:r>
        <w:t>Если занята, то</w:t>
      </w:r>
      <w:r w:rsidR="00B913C4">
        <w:t xml:space="preserve"> - </w:t>
      </w:r>
      <w:r>
        <w:t xml:space="preserve"> какого она цвета</w:t>
      </w:r>
    </w:p>
    <w:p w:rsidR="00D209F4" w:rsidRDefault="00D209F4" w:rsidP="00D209F4">
      <w:r>
        <w:t>=</w:t>
      </w:r>
      <w:r w:rsidRPr="00AA6DB6">
        <w:t>&gt;</w:t>
      </w:r>
      <w:r>
        <w:t>можно цвет пустой клетки задавать специфическим цветом</w:t>
      </w:r>
      <w:r w:rsidR="00CC4CF1">
        <w:t>, например:</w:t>
      </w:r>
    </w:p>
    <w:p w:rsidR="00CC4CF1" w:rsidRPr="00814E56" w:rsidRDefault="00CC4CF1" w:rsidP="00CC4CF1">
      <w:pPr>
        <w:rPr>
          <w:color w:val="008000"/>
        </w:rPr>
      </w:pPr>
      <w:r w:rsidRPr="00814E56">
        <w:rPr>
          <w:color w:val="000080"/>
        </w:rPr>
        <w:t>#</w:t>
      </w:r>
      <w:r w:rsidRPr="00C279BC">
        <w:rPr>
          <w:color w:val="000080"/>
          <w:lang w:val="en-US"/>
        </w:rPr>
        <w:t>define</w:t>
      </w:r>
      <w:r w:rsidR="00916505" w:rsidRPr="008A700F">
        <w:rPr>
          <w:color w:val="000080"/>
        </w:rPr>
        <w:t xml:space="preserve"> </w:t>
      </w:r>
      <w:r w:rsidRPr="00C279BC">
        <w:rPr>
          <w:color w:val="000080"/>
          <w:lang w:val="en-US"/>
        </w:rPr>
        <w:t>emptyCell</w:t>
      </w:r>
      <w:r w:rsidRPr="00C279BC">
        <w:rPr>
          <w:lang w:val="en-US"/>
        </w:rPr>
        <w:t>QColor</w:t>
      </w:r>
      <w:r w:rsidRPr="00814E56">
        <w:rPr>
          <w:color w:val="000000"/>
        </w:rPr>
        <w:t>(</w:t>
      </w:r>
      <w:r w:rsidR="00B913C4" w:rsidRPr="00814E56">
        <w:rPr>
          <w:color w:val="000080"/>
        </w:rPr>
        <w:t>150</w:t>
      </w:r>
      <w:r w:rsidRPr="00814E56">
        <w:rPr>
          <w:color w:val="000000"/>
        </w:rPr>
        <w:t>,</w:t>
      </w:r>
      <w:r w:rsidR="00B913C4" w:rsidRPr="00814E56">
        <w:rPr>
          <w:color w:val="000000"/>
        </w:rPr>
        <w:t>15</w:t>
      </w:r>
      <w:r w:rsidRPr="00814E56">
        <w:rPr>
          <w:color w:val="000080"/>
        </w:rPr>
        <w:t>0</w:t>
      </w:r>
      <w:r w:rsidRPr="00814E56">
        <w:rPr>
          <w:color w:val="000000"/>
        </w:rPr>
        <w:t>,</w:t>
      </w:r>
      <w:r w:rsidR="00B913C4" w:rsidRPr="00814E56">
        <w:rPr>
          <w:color w:val="000000"/>
        </w:rPr>
        <w:t>15</w:t>
      </w:r>
      <w:r w:rsidRPr="00814E56">
        <w:rPr>
          <w:color w:val="000080"/>
        </w:rPr>
        <w:t>0</w:t>
      </w:r>
      <w:r w:rsidRPr="00814E56">
        <w:rPr>
          <w:color w:val="000000"/>
        </w:rPr>
        <w:t>)</w:t>
      </w:r>
      <w:r w:rsidRPr="00814E56">
        <w:rPr>
          <w:color w:val="008000"/>
        </w:rPr>
        <w:t>//</w:t>
      </w:r>
      <w:r>
        <w:rPr>
          <w:color w:val="008000"/>
        </w:rPr>
        <w:t>серыйцвет</w:t>
      </w:r>
    </w:p>
    <w:p w:rsidR="00510246" w:rsidRPr="00510246" w:rsidRDefault="00510246" w:rsidP="00CC4CF1">
      <w:pPr>
        <w:rPr>
          <w:color w:val="000000" w:themeColor="text1"/>
        </w:rPr>
      </w:pPr>
      <w:r w:rsidRPr="00510246">
        <w:rPr>
          <w:color w:val="000000" w:themeColor="text1"/>
        </w:rPr>
        <w:t>или статической переменной класса</w:t>
      </w:r>
    </w:p>
    <w:p w:rsidR="00CC4CF1" w:rsidRPr="00814E56" w:rsidRDefault="00CC4CF1" w:rsidP="00D209F4"/>
    <w:p w:rsidR="00CC4CF1" w:rsidRPr="00814E56" w:rsidRDefault="00CC4CF1" w:rsidP="00D209F4"/>
    <w:p w:rsidR="00D209F4" w:rsidRDefault="00D209F4" w:rsidP="00D209F4">
      <w:r>
        <w:t xml:space="preserve">При этом нужно учесть, что размеры стакана </w:t>
      </w:r>
      <w:r w:rsidR="00B913C4">
        <w:t xml:space="preserve">будут </w:t>
      </w:r>
      <w:r>
        <w:t>зада</w:t>
      </w:r>
      <w:r w:rsidR="00B913C4">
        <w:t>вать</w:t>
      </w:r>
      <w:r>
        <w:t xml:space="preserve">ся динамически,  </w:t>
      </w:r>
      <w:r w:rsidRPr="00AA6DB6">
        <w:t>=&gt;</w:t>
      </w:r>
      <w:r>
        <w:t xml:space="preserve">собственно контейнер для хранения данных можно создать посредством </w:t>
      </w:r>
      <w:r>
        <w:br/>
      </w:r>
      <w:r w:rsidRPr="00CC4CF1">
        <w:rPr>
          <w:b/>
          <w:lang w:val="en-US"/>
        </w:rPr>
        <w:t>QVector</w:t>
      </w:r>
      <w:r w:rsidRPr="00CC4CF1">
        <w:rPr>
          <w:b/>
        </w:rPr>
        <w:t>&lt;</w:t>
      </w:r>
      <w:r w:rsidRPr="00CC4CF1">
        <w:rPr>
          <w:b/>
          <w:lang w:val="en-US"/>
        </w:rPr>
        <w:t>QVector</w:t>
      </w:r>
      <w:r w:rsidRPr="00CC4CF1">
        <w:rPr>
          <w:b/>
        </w:rPr>
        <w:t>&lt;</w:t>
      </w:r>
      <w:r w:rsidRPr="00CC4CF1">
        <w:rPr>
          <w:b/>
          <w:lang w:val="en-US"/>
        </w:rPr>
        <w:t>QColor</w:t>
      </w:r>
      <w:r w:rsidRPr="00CC4CF1">
        <w:rPr>
          <w:b/>
        </w:rPr>
        <w:t>&gt;&gt;</w:t>
      </w:r>
      <w:r w:rsidRPr="00CC4CF1">
        <w:rPr>
          <w:b/>
          <w:lang w:val="en-US"/>
        </w:rPr>
        <w:t>glassArray</w:t>
      </w:r>
      <w:r w:rsidRPr="00CC4CF1">
        <w:rPr>
          <w:b/>
        </w:rPr>
        <w:t>;</w:t>
      </w:r>
    </w:p>
    <w:p w:rsidR="00D209F4" w:rsidRDefault="00D209F4" w:rsidP="00D209F4">
      <w:r w:rsidRPr="00AA6DB6">
        <w:rPr>
          <w:highlight w:val="lightGray"/>
        </w:rPr>
        <w:t>Важно!</w:t>
      </w:r>
    </w:p>
    <w:p w:rsidR="00D209F4" w:rsidRDefault="00D209F4" w:rsidP="0097589B">
      <w:pPr>
        <w:pStyle w:val="a3"/>
        <w:numPr>
          <w:ilvl w:val="0"/>
          <w:numId w:val="26"/>
        </w:numPr>
      </w:pPr>
      <w:r>
        <w:t xml:space="preserve">каким образом будет проинициализирован объект  </w:t>
      </w:r>
      <w:r w:rsidRPr="000C5F69">
        <w:rPr>
          <w:lang w:val="en-US"/>
        </w:rPr>
        <w:t>glassArray</w:t>
      </w:r>
      <w:r>
        <w:t xml:space="preserve"> при создании объекта </w:t>
      </w:r>
      <w:r w:rsidRPr="000C5F69">
        <w:rPr>
          <w:lang w:val="en-US"/>
        </w:rPr>
        <w:t>Glass</w:t>
      </w:r>
      <w:r w:rsidRPr="00AA6DB6">
        <w:t xml:space="preserve">? </w:t>
      </w:r>
    </w:p>
    <w:p w:rsidR="00D209F4" w:rsidRPr="000C5F69" w:rsidRDefault="00D209F4" w:rsidP="0097589B">
      <w:pPr>
        <w:pStyle w:val="a3"/>
        <w:numPr>
          <w:ilvl w:val="0"/>
          <w:numId w:val="26"/>
        </w:numPr>
      </w:pPr>
      <w:r>
        <w:t>как (когда) можно задать размеры и проинициализировать все элементы?</w:t>
      </w:r>
    </w:p>
    <w:p w:rsidR="00D209F4" w:rsidRPr="000C5F69" w:rsidRDefault="00D209F4" w:rsidP="00D209F4">
      <w:pPr>
        <w:pStyle w:val="4"/>
      </w:pPr>
      <w:r>
        <w:t>В дальнейшем нам понадобятся другие данные =</w:t>
      </w:r>
      <w:r w:rsidRPr="000C5F69">
        <w:t>&gt;</w:t>
      </w:r>
    </w:p>
    <w:p w:rsidR="00D209F4" w:rsidRPr="000C5F69" w:rsidRDefault="00D209F4" w:rsidP="00D209F4">
      <w:r>
        <w:t>Будем добавлять их по мере необходимости</w:t>
      </w:r>
    </w:p>
    <w:p w:rsidR="00D209F4" w:rsidRPr="00D209F4" w:rsidRDefault="00D209F4" w:rsidP="0047268C">
      <w:pPr>
        <w:pStyle w:val="4"/>
      </w:pPr>
    </w:p>
    <w:p w:rsidR="00EA67F4" w:rsidRDefault="00BE787E" w:rsidP="00D209F4">
      <w:pPr>
        <w:pStyle w:val="1"/>
      </w:pPr>
      <w:r>
        <w:t>Проблема</w:t>
      </w:r>
      <w:r w:rsidR="00EA67F4">
        <w:t>:</w:t>
      </w:r>
    </w:p>
    <w:p w:rsidR="00EA67F4" w:rsidRPr="00EA67F4" w:rsidRDefault="00BE787E" w:rsidP="00EA67F4">
      <w:pPr>
        <w:rPr>
          <w:color w:val="800000"/>
        </w:rPr>
      </w:pPr>
      <w:r>
        <w:t>и</w:t>
      </w:r>
      <w:r w:rsidR="00EA67F4">
        <w:t>сходные значения размеров стакана (</w:t>
      </w:r>
      <w:r w:rsidR="00EA67F4">
        <w:rPr>
          <w:lang w:val="en-US"/>
        </w:rPr>
        <w:t>m</w:t>
      </w:r>
      <w:r w:rsidR="00EA67F4" w:rsidRPr="00EA67F4">
        <w:t>_</w:t>
      </w:r>
      <w:r w:rsidR="00EA67F4">
        <w:rPr>
          <w:lang w:val="en-US"/>
        </w:rPr>
        <w:t>rows</w:t>
      </w:r>
      <w:r w:rsidR="00EA67F4" w:rsidRPr="00EA67F4">
        <w:t xml:space="preserve">, </w:t>
      </w:r>
      <w:r w:rsidR="00EA67F4">
        <w:rPr>
          <w:lang w:val="en-US"/>
        </w:rPr>
        <w:t>m</w:t>
      </w:r>
      <w:r w:rsidR="00EA67F4" w:rsidRPr="00EA67F4">
        <w:t>_</w:t>
      </w:r>
      <w:r w:rsidR="00EA67F4">
        <w:rPr>
          <w:lang w:val="en-US"/>
        </w:rPr>
        <w:t>columns</w:t>
      </w:r>
      <w:r w:rsidR="00EA67F4">
        <w:t>)</w:t>
      </w:r>
      <w:r w:rsidR="00822876">
        <w:t xml:space="preserve"> формируются </w:t>
      </w:r>
      <w:r w:rsidR="00EA67F4">
        <w:t>при выполнении</w:t>
      </w:r>
    </w:p>
    <w:p w:rsidR="00EA67F4" w:rsidRPr="00EA67F4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67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::MainWindow(</w:t>
      </w:r>
      <w:r w:rsidRPr="00EA67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*parent):</w:t>
      </w:r>
    </w:p>
    <w:p w:rsidR="00EA67F4" w:rsidRPr="00EA67F4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67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(parent),</w:t>
      </w:r>
    </w:p>
    <w:p w:rsidR="00EA67F4" w:rsidRPr="00EA67F4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67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67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A67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EA67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A67F4" w:rsidRPr="00EA67F4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A67F4" w:rsidRPr="00EA67F4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67F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A67F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setupUi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67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A67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A67F4" w:rsidRDefault="00EA67F4" w:rsidP="00EA67F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4E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A67F4" w:rsidRPr="00BE787E" w:rsidRDefault="00EA67F4" w:rsidP="00BE787E">
      <w:pPr>
        <w:rPr>
          <w:color w:val="800000"/>
        </w:rPr>
      </w:pPr>
      <w:r>
        <w:rPr>
          <w:lang w:eastAsia="ru-RU"/>
        </w:rPr>
        <w:t xml:space="preserve">Объект </w:t>
      </w:r>
      <w:r>
        <w:rPr>
          <w:lang w:val="en-US" w:eastAsia="ru-RU"/>
        </w:rPr>
        <w:t>Glass</w:t>
      </w:r>
      <w:r w:rsidR="00916505" w:rsidRPr="00916505">
        <w:rPr>
          <w:lang w:eastAsia="ru-RU"/>
        </w:rPr>
        <w:t xml:space="preserve"> </w:t>
      </w:r>
      <w:r>
        <w:rPr>
          <w:lang w:eastAsia="ru-RU"/>
        </w:rPr>
        <w:t xml:space="preserve">тоже создается </w:t>
      </w:r>
      <w:r w:rsidR="00BE787E">
        <w:rPr>
          <w:lang w:eastAsia="ru-RU"/>
        </w:rPr>
        <w:t xml:space="preserve"> при выполнении этой функции =</w:t>
      </w:r>
      <w:r w:rsidR="00BE787E" w:rsidRPr="00BE787E">
        <w:rPr>
          <w:lang w:eastAsia="ru-RU"/>
        </w:rPr>
        <w:t>&gt;</w:t>
      </w:r>
      <w:r w:rsidR="00BE787E">
        <w:rPr>
          <w:lang w:eastAsia="ru-RU"/>
        </w:rPr>
        <w:t xml:space="preserve">на момент вызова конструктора </w:t>
      </w:r>
      <w:r w:rsidR="00BE787E">
        <w:rPr>
          <w:lang w:val="en-US" w:eastAsia="ru-RU"/>
        </w:rPr>
        <w:t>Glass</w:t>
      </w:r>
      <w:r w:rsidR="00510246">
        <w:rPr>
          <w:lang w:eastAsia="ru-RU"/>
        </w:rPr>
        <w:t xml:space="preserve"> - 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rows</w:t>
      </w:r>
      <w:r w:rsidR="00BE787E">
        <w:t xml:space="preserve"> и</w:t>
      </w:r>
      <w:r w:rsidR="00916505" w:rsidRPr="00916505">
        <w:t xml:space="preserve"> 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columns</w:t>
      </w:r>
      <w:r w:rsidR="00BE787E">
        <w:t xml:space="preserve"> ГАРАНТИРОВАННО еще не сформированы, а контейнер </w:t>
      </w:r>
      <w:r w:rsidR="00BE787E" w:rsidRPr="00AA6DB6">
        <w:rPr>
          <w:lang w:val="en-US"/>
        </w:rPr>
        <w:t>glassArray</w:t>
      </w:r>
      <w:r w:rsidR="00BE787E">
        <w:t xml:space="preserve"> ПУСТОЙ (он содержит «совершенно пустой вектор совершенно пустых векторов»)!</w:t>
      </w:r>
    </w:p>
    <w:p w:rsidR="00EA67F4" w:rsidRDefault="00EA67F4" w:rsidP="00BE787E">
      <w:r w:rsidRPr="00EA67F4">
        <w:t>=&gt;</w:t>
      </w:r>
      <w:r w:rsidR="00BE787E">
        <w:t xml:space="preserve">нужно обеспечить формирование </w:t>
      </w:r>
      <w:r w:rsidR="00BE787E" w:rsidRPr="00AA6DB6">
        <w:rPr>
          <w:lang w:val="en-US"/>
        </w:rPr>
        <w:t>glassArray</w:t>
      </w:r>
      <w:r w:rsidR="00BE787E">
        <w:t xml:space="preserve">  (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rows</w:t>
      </w:r>
      <w:r w:rsidR="00BE787E">
        <w:t xml:space="preserve"> *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columns</w:t>
      </w:r>
      <w:r w:rsidR="00BE787E">
        <w:t xml:space="preserve">) непосредственно после вызова </w:t>
      </w:r>
      <w:r w:rsidR="00BE787E">
        <w:br/>
      </w:r>
      <w:r w:rsidR="00BE787E" w:rsidRPr="00EA67F4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r w:rsidR="00BE787E" w:rsidRPr="00EA67F4">
        <w:rPr>
          <w:rFonts w:ascii="Courier New" w:hAnsi="Courier New" w:cs="Courier New"/>
          <w:sz w:val="20"/>
          <w:szCs w:val="20"/>
          <w:lang w:eastAsia="ru-RU"/>
        </w:rPr>
        <w:t>-&gt;</w:t>
      </w:r>
      <w:r w:rsidR="00BE787E" w:rsidRPr="00EA67F4">
        <w:rPr>
          <w:rFonts w:ascii="Courier New" w:hAnsi="Courier New" w:cs="Courier New"/>
          <w:b/>
          <w:color w:val="FF0000"/>
          <w:sz w:val="20"/>
          <w:szCs w:val="20"/>
          <w:lang w:val="en-US" w:eastAsia="ru-RU"/>
        </w:rPr>
        <w:t>setupUi</w:t>
      </w:r>
      <w:r w:rsidR="00BE787E" w:rsidRPr="00EA67F4">
        <w:rPr>
          <w:rFonts w:ascii="Courier New" w:hAnsi="Courier New" w:cs="Courier New"/>
          <w:sz w:val="20"/>
          <w:szCs w:val="20"/>
          <w:lang w:eastAsia="ru-RU"/>
        </w:rPr>
        <w:t>(</w:t>
      </w:r>
      <w:r w:rsidR="00BE787E" w:rsidRPr="00EA67F4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="00BE787E" w:rsidRPr="00EA67F4">
        <w:rPr>
          <w:rFonts w:ascii="Courier New" w:hAnsi="Courier New" w:cs="Courier New"/>
          <w:sz w:val="20"/>
          <w:szCs w:val="20"/>
          <w:lang w:eastAsia="ru-RU"/>
        </w:rPr>
        <w:t>)</w:t>
      </w:r>
      <w:r w:rsidR="00BE787E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="00BE787E" w:rsidRPr="00510246">
        <w:t>но перед тем, как стакан</w:t>
      </w:r>
      <w:r w:rsidR="00916505" w:rsidRPr="00916505">
        <w:t xml:space="preserve"> 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rows</w:t>
      </w:r>
      <w:r w:rsidR="00BE787E">
        <w:t xml:space="preserve"> *</w:t>
      </w:r>
      <w:r w:rsidR="00BE787E">
        <w:rPr>
          <w:lang w:val="en-US"/>
        </w:rPr>
        <w:t>m</w:t>
      </w:r>
      <w:r w:rsidR="00BE787E" w:rsidRPr="00EA67F4">
        <w:t>_</w:t>
      </w:r>
      <w:r w:rsidR="00BE787E">
        <w:rPr>
          <w:lang w:val="en-US"/>
        </w:rPr>
        <w:t>columns</w:t>
      </w:r>
      <w:r w:rsidR="00BE787E">
        <w:t xml:space="preserve"> будет первый раз отрисован:</w:t>
      </w:r>
    </w:p>
    <w:p w:rsidR="00CC4CF1" w:rsidRDefault="00CC4CF1" w:rsidP="00CC4CF1">
      <w:pPr>
        <w:pStyle w:val="1"/>
      </w:pPr>
      <w:r>
        <w:t xml:space="preserve">Слот для инициализации </w:t>
      </w:r>
      <w:r w:rsidR="00510246">
        <w:t xml:space="preserve">размеров </w:t>
      </w:r>
      <w:r>
        <w:t>стакана:</w:t>
      </w:r>
    </w:p>
    <w:p w:rsidR="002B3141" w:rsidRDefault="00BE787E" w:rsidP="00BE787E">
      <w:pPr>
        <w:pStyle w:val="a3"/>
        <w:numPr>
          <w:ilvl w:val="0"/>
          <w:numId w:val="31"/>
        </w:numPr>
      </w:pPr>
      <w:r>
        <w:t xml:space="preserve">Выделяем действие по формированию </w:t>
      </w:r>
      <w:r w:rsidRPr="00BE787E">
        <w:rPr>
          <w:lang w:val="en-US"/>
        </w:rPr>
        <w:t>glassArray</w:t>
      </w:r>
      <w:r w:rsidR="002B3141">
        <w:t xml:space="preserve"> в слот, например:</w:t>
      </w:r>
      <w:r>
        <w:br/>
      </w:r>
      <w:r>
        <w:rPr>
          <w:color w:val="808000"/>
        </w:rPr>
        <w:t>void</w:t>
      </w:r>
      <w:r w:rsidR="00916505" w:rsidRPr="00916505">
        <w:rPr>
          <w:color w:val="808000"/>
        </w:rPr>
        <w:t xml:space="preserve"> </w:t>
      </w:r>
      <w:r>
        <w:rPr>
          <w:color w:val="800080"/>
        </w:rPr>
        <w:t>Glass</w:t>
      </w:r>
      <w:r>
        <w:rPr>
          <w:color w:val="000000"/>
        </w:rPr>
        <w:t>::slotGlassInit()</w:t>
      </w:r>
      <w:r>
        <w:rPr>
          <w:color w:val="000000"/>
        </w:rPr>
        <w:br/>
        <w:t>,</w:t>
      </w:r>
      <w:r w:rsidR="008A700F" w:rsidRPr="008A700F">
        <w:rPr>
          <w:color w:val="000000"/>
        </w:rPr>
        <w:t xml:space="preserve"> </w:t>
      </w:r>
      <w:r>
        <w:rPr>
          <w:color w:val="000000"/>
        </w:rPr>
        <w:t xml:space="preserve"> в котором посредством </w:t>
      </w:r>
      <w:r>
        <w:rPr>
          <w:lang w:val="en-US"/>
        </w:rPr>
        <w:t>QVector</w:t>
      </w:r>
      <w:r w:rsidRPr="00D209F4">
        <w:t>::</w:t>
      </w:r>
      <w:r>
        <w:rPr>
          <w:lang w:val="en-US"/>
        </w:rPr>
        <w:t>resize</w:t>
      </w:r>
      <w:r w:rsidRPr="00D209F4">
        <w:t>()</w:t>
      </w:r>
      <w:r>
        <w:t xml:space="preserve"> создаем </w:t>
      </w:r>
      <w:r w:rsidR="002B3141">
        <w:t xml:space="preserve">вектор из </w:t>
      </w:r>
      <w:r w:rsidR="002B3141">
        <w:rPr>
          <w:lang w:val="en-US"/>
        </w:rPr>
        <w:t>m</w:t>
      </w:r>
      <w:r w:rsidR="002B3141" w:rsidRPr="002B3141">
        <w:t>_</w:t>
      </w:r>
      <w:r w:rsidR="002B3141">
        <w:rPr>
          <w:lang w:val="en-US"/>
        </w:rPr>
        <w:t>rows</w:t>
      </w:r>
      <w:r w:rsidR="00916505" w:rsidRPr="00916505">
        <w:t xml:space="preserve"> </w:t>
      </w:r>
      <w:r w:rsidR="002B3141">
        <w:t xml:space="preserve">векторов, в каждом из которых </w:t>
      </w:r>
      <w:r w:rsidR="002B3141">
        <w:rPr>
          <w:lang w:val="en-US"/>
        </w:rPr>
        <w:t>m</w:t>
      </w:r>
      <w:r w:rsidR="002B3141" w:rsidRPr="002B3141">
        <w:t>_</w:t>
      </w:r>
      <w:r w:rsidR="002B3141">
        <w:rPr>
          <w:lang w:val="en-US"/>
        </w:rPr>
        <w:t>columns</w:t>
      </w:r>
      <w:r w:rsidR="00916505" w:rsidRPr="00916505">
        <w:t xml:space="preserve"> </w:t>
      </w:r>
      <w:r w:rsidR="002B3141">
        <w:t>элементов</w:t>
      </w:r>
    </w:p>
    <w:p w:rsidR="00BE787E" w:rsidRPr="002B3141" w:rsidRDefault="002B3141" w:rsidP="00BE787E">
      <w:pPr>
        <w:pStyle w:val="a3"/>
        <w:numPr>
          <w:ilvl w:val="0"/>
          <w:numId w:val="31"/>
        </w:numPr>
      </w:pPr>
      <w:r>
        <w:t>Дальше нужно предусмотреть «очистку» стакана, которая понадобится нам и в тех случаях, когда пользователь будет начинать новую игру =</w:t>
      </w:r>
      <w:r w:rsidRPr="002B3141">
        <w:t>&gt;</w:t>
      </w:r>
      <w:r>
        <w:t xml:space="preserve">логично очистку стакана выделить во вспомогательный метод, например: </w:t>
      </w:r>
      <w:r w:rsidRPr="002B3141">
        <w:br/>
      </w:r>
      <w:r>
        <w:rPr>
          <w:lang w:val="en-US"/>
        </w:rPr>
        <w:t>void</w:t>
      </w:r>
      <w:r w:rsidR="00916505" w:rsidRPr="00916505">
        <w:t xml:space="preserve"> </w:t>
      </w:r>
      <w:r>
        <w:t>с</w:t>
      </w:r>
      <w:r>
        <w:rPr>
          <w:lang w:val="en-US"/>
        </w:rPr>
        <w:t>learGlass</w:t>
      </w:r>
      <w:r w:rsidRPr="002B3141">
        <w:t>();</w:t>
      </w:r>
      <w:r w:rsidRPr="002B3141">
        <w:br/>
      </w:r>
    </w:p>
    <w:p w:rsidR="003326F8" w:rsidRPr="00B913C4" w:rsidRDefault="003326F8" w:rsidP="003326F8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Дальше следует вычислить (в зависимости от количества </w:t>
      </w:r>
      <w:r w:rsidR="00B913C4">
        <w:t>строк и столбцов</w:t>
      </w:r>
      <w:r>
        <w:t xml:space="preserve"> в стакан</w:t>
      </w:r>
      <w:r w:rsidR="00B913C4">
        <w:t>е</w:t>
      </w:r>
      <w:r>
        <w:t xml:space="preserve">)размеры </w:t>
      </w:r>
      <w:r w:rsidRPr="00B913C4">
        <w:rPr>
          <w:lang w:val="en-US"/>
        </w:rPr>
        <w:t>Glass</w:t>
      </w:r>
      <w:r>
        <w:t>. Высчитываем размер в пикселях:</w:t>
      </w:r>
      <w:r>
        <w:br/>
      </w:r>
      <w:r w:rsidRPr="00B913C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r w:rsidR="0091650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="00B913C4"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вычисляем размеры</w:t>
      </w:r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F15164" w:rsidRPr="003326F8" w:rsidRDefault="00F15164" w:rsidP="003326F8">
      <w:pPr>
        <w:pStyle w:val="a3"/>
        <w:numPr>
          <w:ilvl w:val="0"/>
          <w:numId w:val="31"/>
        </w:numPr>
        <w:rPr>
          <w:color w:val="000000"/>
        </w:rPr>
      </w:pPr>
      <w:r>
        <w:t xml:space="preserve">Задаем </w:t>
      </w:r>
      <w:r w:rsidR="00510246">
        <w:t xml:space="preserve">фиксированный </w:t>
      </w:r>
      <w:r>
        <w:t xml:space="preserve">размер стакана с помощью </w:t>
      </w:r>
      <w:r w:rsidRPr="003326F8">
        <w:rPr>
          <w:color w:val="000000"/>
        </w:rPr>
        <w:t>setFixedSize(s);</w:t>
      </w:r>
    </w:p>
    <w:p w:rsidR="0047268C" w:rsidRPr="00814E56" w:rsidRDefault="0047268C" w:rsidP="00333468"/>
    <w:p w:rsidR="00F35D93" w:rsidRDefault="00F35D93" w:rsidP="00333468">
      <w:r w:rsidRPr="00F35D93">
        <w:rPr>
          <w:rStyle w:val="30"/>
        </w:rPr>
        <w:t>Вспомогательный метод void</w:t>
      </w:r>
      <w:r w:rsidR="00916505" w:rsidRPr="00916505">
        <w:rPr>
          <w:rStyle w:val="30"/>
        </w:rPr>
        <w:t xml:space="preserve"> </w:t>
      </w:r>
      <w:r w:rsidRPr="00F35D93">
        <w:rPr>
          <w:rStyle w:val="30"/>
        </w:rPr>
        <w:t xml:space="preserve">сlearGlass(); </w:t>
      </w:r>
      <w:r w:rsidRPr="00F35D93">
        <w:rPr>
          <w:rStyle w:val="30"/>
        </w:rPr>
        <w:br/>
      </w:r>
      <w:r>
        <w:t xml:space="preserve">В этом методе просто заполняем все элементы стакана значением «пусто» - </w:t>
      </w:r>
      <w:r w:rsidRPr="00C279BC">
        <w:rPr>
          <w:color w:val="000080"/>
          <w:lang w:val="en-US"/>
        </w:rPr>
        <w:t>emptyCell</w:t>
      </w:r>
      <w:r w:rsidRPr="00063142">
        <w:rPr>
          <w:color w:val="000080"/>
        </w:rPr>
        <w:t xml:space="preserve">. </w:t>
      </w:r>
      <w:r>
        <w:rPr>
          <w:color w:val="000080"/>
        </w:rPr>
        <w:br/>
      </w:r>
      <w:r>
        <w:t xml:space="preserve">Для заполнения удобно пользоваться методом </w:t>
      </w:r>
      <w:r>
        <w:rPr>
          <w:lang w:val="en-US"/>
        </w:rPr>
        <w:t>QVector</w:t>
      </w:r>
      <w:r w:rsidRPr="00D209F4">
        <w:t>::</w:t>
      </w:r>
      <w:r>
        <w:rPr>
          <w:lang w:val="en-US"/>
        </w:rPr>
        <w:t>fill</w:t>
      </w:r>
      <w:r w:rsidRPr="00D209F4">
        <w:t>()</w:t>
      </w:r>
      <w:r>
        <w:t>.</w:t>
      </w:r>
    </w:p>
    <w:p w:rsidR="00F35D93" w:rsidRPr="00F35D93" w:rsidRDefault="00F35D93" w:rsidP="00333468">
      <w:r>
        <w:t>Здесь же можно реализовать другие действия по «очистке» стакана, например, обнулить счет, задать начальный интервал таймера…</w:t>
      </w:r>
    </w:p>
    <w:p w:rsidR="00895D13" w:rsidRDefault="00895D13" w:rsidP="000C5F69">
      <w:pPr>
        <w:pStyle w:val="1"/>
      </w:pPr>
      <w:r>
        <w:lastRenderedPageBreak/>
        <w:t>Конструктор</w:t>
      </w:r>
      <w:r w:rsidR="00C575E7">
        <w:t xml:space="preserve"> </w:t>
      </w:r>
      <w:r w:rsidR="004F3C24">
        <w:rPr>
          <w:lang w:val="en-US"/>
        </w:rPr>
        <w:t>Glass</w:t>
      </w:r>
    </w:p>
    <w:p w:rsidR="00E704A3" w:rsidRDefault="00E704A3" w:rsidP="00E704A3">
      <w:r w:rsidRPr="004A27F0">
        <w:rPr>
          <w:highlight w:val="lightGray"/>
        </w:rPr>
        <w:t xml:space="preserve">В нашей реализации нужно помнить о том, что размеры стакана (в клетках) будут задаваться </w:t>
      </w:r>
      <w:r w:rsidRPr="004A27F0">
        <w:rPr>
          <w:b/>
          <w:highlight w:val="lightGray"/>
        </w:rPr>
        <w:t>посредством динамических свойств</w:t>
      </w:r>
      <w:r w:rsidRPr="004A27F0">
        <w:rPr>
          <w:highlight w:val="lightGray"/>
        </w:rPr>
        <w:t xml:space="preserve"> =&gt; на момент вызова конструктора стакана они еще </w:t>
      </w:r>
      <w:r w:rsidRPr="004A27F0">
        <w:rPr>
          <w:b/>
          <w:highlight w:val="lightGray"/>
        </w:rPr>
        <w:t>не будут установлены!</w:t>
      </w:r>
      <w:r>
        <w:t xml:space="preserve"> В конструкторе:</w:t>
      </w:r>
    </w:p>
    <w:p w:rsidR="003B036D" w:rsidRDefault="00BF77A3" w:rsidP="003B036D">
      <w:pPr>
        <w:pStyle w:val="a3"/>
        <w:numPr>
          <w:ilvl w:val="0"/>
          <w:numId w:val="7"/>
        </w:numPr>
      </w:pPr>
      <w:r>
        <w:t>Обеспечить инициализацию</w:t>
      </w:r>
      <w:r w:rsidR="003B036D">
        <w:t xml:space="preserve"> признак</w:t>
      </w:r>
      <w:r>
        <w:t>а</w:t>
      </w:r>
      <w:r w:rsidR="003B036D">
        <w:t xml:space="preserve"> «идет игра»</w:t>
      </w:r>
      <w:r w:rsidR="0056536B">
        <w:t xml:space="preserve"> (</w:t>
      </w:r>
      <w:r w:rsidR="000C5F69">
        <w:t xml:space="preserve">в дальнейшем </w:t>
      </w:r>
      <w:r w:rsidR="003B036D">
        <w:t>счет</w:t>
      </w:r>
      <w:r w:rsidR="0056536B">
        <w:t>, уровень</w:t>
      </w:r>
      <w:r w:rsidR="003B036D">
        <w:t>…</w:t>
      </w:r>
      <w:r w:rsidR="0056536B">
        <w:t>)</w:t>
      </w:r>
    </w:p>
    <w:p w:rsidR="003B036D" w:rsidRDefault="003B036D" w:rsidP="003B036D">
      <w:pPr>
        <w:pStyle w:val="a3"/>
        <w:numPr>
          <w:ilvl w:val="0"/>
          <w:numId w:val="7"/>
        </w:numPr>
      </w:pPr>
      <w:r w:rsidRPr="00092765">
        <w:rPr>
          <w:b/>
        </w:rPr>
        <w:t xml:space="preserve">Но! </w:t>
      </w:r>
      <w:r w:rsidR="0056536B" w:rsidRPr="0056536B">
        <w:t xml:space="preserve">Как будет проинициализирован </w:t>
      </w:r>
      <w:r w:rsidR="0056536B" w:rsidRPr="0056536B">
        <w:rPr>
          <w:color w:val="800000"/>
        </w:rPr>
        <w:t>glassArray???</w:t>
      </w:r>
      <w:r>
        <w:t>На момент вызова конструктора еще не сформированы с помощью динамических свойств размеры стакана =</w:t>
      </w:r>
      <w:r w:rsidRPr="00394405">
        <w:t>&gt;</w:t>
      </w:r>
      <w:r>
        <w:t xml:space="preserve"> нужно гарантировать, что все данные, которые «завязаны» на размеры</w:t>
      </w:r>
      <w:r w:rsidR="00092765">
        <w:t>,</w:t>
      </w:r>
      <w:r>
        <w:t xml:space="preserve"> обязательно будут сформированына момент </w:t>
      </w:r>
      <w:r w:rsidR="00554F09">
        <w:t xml:space="preserve">отображения главного окна приложения </w:t>
      </w:r>
      <w:r>
        <w:t>=</w:t>
      </w:r>
      <w:r w:rsidRPr="00394405">
        <w:t>&gt;</w:t>
      </w:r>
      <w:r>
        <w:t xml:space="preserve">то есть сразу после завершения </w:t>
      </w:r>
      <w:r>
        <w:rPr>
          <w:color w:val="000000"/>
        </w:rPr>
        <w:t xml:space="preserve">конструктора </w:t>
      </w:r>
      <w:r>
        <w:rPr>
          <w:color w:val="000000"/>
          <w:lang w:val="en-US"/>
        </w:rPr>
        <w:t>MainWindow</w:t>
      </w:r>
      <w:r w:rsidRPr="00455222">
        <w:rPr>
          <w:color w:val="000000"/>
        </w:rPr>
        <w:t xml:space="preserve"> (</w:t>
      </w:r>
      <w:r>
        <w:rPr>
          <w:color w:val="000000"/>
        </w:rPr>
        <w:t>а главное, после выполнения метода setupUi()</w:t>
      </w:r>
      <w:r w:rsidRPr="00455222">
        <w:rPr>
          <w:color w:val="000000"/>
        </w:rPr>
        <w:t>)</w:t>
      </w:r>
      <w:r>
        <w:rPr>
          <w:color w:val="000000"/>
        </w:rPr>
        <w:t xml:space="preserve">. Для этого в конструкторе </w:t>
      </w:r>
      <w:r w:rsidR="00092765">
        <w:rPr>
          <w:color w:val="000000"/>
          <w:lang w:val="en-US"/>
        </w:rPr>
        <w:t>Glass</w:t>
      </w:r>
      <w:r>
        <w:rPr>
          <w:color w:val="000000"/>
        </w:rPr>
        <w:t xml:space="preserve">устанавливаем </w:t>
      </w:r>
      <w:r w:rsidRPr="00B71ADE">
        <w:rPr>
          <w:color w:val="FF0000"/>
        </w:rPr>
        <w:t>асинхронное</w:t>
      </w:r>
      <w:r>
        <w:t xml:space="preserve"> соединение (</w:t>
      </w:r>
      <w:r w:rsidRPr="00394405">
        <w:t>см. следующий раздел</w:t>
      </w:r>
      <w:r>
        <w:t>) и эмитируем самому себе «отложенный сигнал»</w:t>
      </w:r>
      <w:r>
        <w:br/>
        <w:t>Замечание: все не проинициализированные значения для безопасности можно просто обнулить</w:t>
      </w:r>
    </w:p>
    <w:p w:rsidR="003B036D" w:rsidRDefault="003B036D" w:rsidP="003B036D">
      <w:pPr>
        <w:pStyle w:val="a3"/>
        <w:numPr>
          <w:ilvl w:val="0"/>
          <w:numId w:val="7"/>
        </w:numPr>
      </w:pPr>
      <w:r>
        <w:t xml:space="preserve">Если Вы не задали в свойствах виджета в дизайнере, можно вызвать </w:t>
      </w:r>
      <w:r w:rsidRPr="007948FF">
        <w:t>setFocusPolicy(Qt::StrongFocus)</w:t>
      </w:r>
    </w:p>
    <w:p w:rsidR="003B036D" w:rsidRDefault="003B036D" w:rsidP="003B036D">
      <w:pPr>
        <w:pStyle w:val="a3"/>
        <w:numPr>
          <w:ilvl w:val="0"/>
          <w:numId w:val="7"/>
        </w:numPr>
      </w:pPr>
      <w:r>
        <w:t>Возможно, понадобятся еще какие-то инициализирующие действия… Будем добавлять их по мере необходимости</w:t>
      </w:r>
    </w:p>
    <w:p w:rsidR="00E704A3" w:rsidRDefault="00895D13" w:rsidP="00895D13">
      <w:pPr>
        <w:pStyle w:val="3"/>
      </w:pPr>
      <w:r>
        <w:t>Асинхронное соединение</w:t>
      </w:r>
    </w:p>
    <w:p w:rsidR="00817536" w:rsidRPr="00817536" w:rsidRDefault="00817536" w:rsidP="00817536">
      <w:r>
        <w:t>Подсказки:</w:t>
      </w:r>
    </w:p>
    <w:p w:rsidR="00817536" w:rsidRPr="00817536" w:rsidRDefault="000971DF" w:rsidP="0097589B">
      <w:pPr>
        <w:pStyle w:val="a3"/>
        <w:numPr>
          <w:ilvl w:val="0"/>
          <w:numId w:val="27"/>
        </w:numPr>
      </w:pPr>
      <w:r>
        <w:t>Введите в класс</w:t>
      </w:r>
      <w:r w:rsidR="001054E0" w:rsidRPr="00B541ED">
        <w:t xml:space="preserve"> </w:t>
      </w:r>
      <w:r w:rsidR="004A27F0" w:rsidRPr="0056536B">
        <w:rPr>
          <w:lang w:val="en-US"/>
        </w:rPr>
        <w:t>Glass</w:t>
      </w:r>
      <w:r w:rsidR="001054E0" w:rsidRPr="001054E0">
        <w:t xml:space="preserve"> </w:t>
      </w:r>
      <w:r w:rsidR="00817536">
        <w:t xml:space="preserve">сигнал, например </w:t>
      </w:r>
      <w:r w:rsidR="00BF77A3" w:rsidRPr="00BF77A3">
        <w:br/>
      </w:r>
      <w:r w:rsidR="00BF77A3">
        <w:rPr>
          <w:lang w:val="en-US"/>
        </w:rPr>
        <w:t>void</w:t>
      </w:r>
      <w:r w:rsidR="001054E0" w:rsidRPr="001054E0">
        <w:t xml:space="preserve"> </w:t>
      </w:r>
      <w:r w:rsidR="00965463" w:rsidRPr="0056536B">
        <w:rPr>
          <w:color w:val="000000"/>
        </w:rPr>
        <w:t>s</w:t>
      </w:r>
      <w:r w:rsidR="00965463" w:rsidRPr="0056536B">
        <w:rPr>
          <w:color w:val="000000"/>
          <w:lang w:val="en-US"/>
        </w:rPr>
        <w:t>ignal</w:t>
      </w:r>
      <w:r w:rsidR="00965463" w:rsidRPr="0056536B">
        <w:rPr>
          <w:color w:val="000000"/>
        </w:rPr>
        <w:t>Glass</w:t>
      </w:r>
      <w:r w:rsidR="00BF77A3">
        <w:rPr>
          <w:color w:val="000000"/>
          <w:lang w:val="en-US"/>
        </w:rPr>
        <w:t>Init</w:t>
      </w:r>
      <w:r w:rsidR="00817536" w:rsidRPr="00817536">
        <w:t>()</w:t>
      </w:r>
      <w:r w:rsidR="00BF77A3" w:rsidRPr="00BF77A3">
        <w:t>;</w:t>
      </w:r>
    </w:p>
    <w:p w:rsidR="000971DF" w:rsidRPr="00BF77A3" w:rsidRDefault="000971DF" w:rsidP="0097589B">
      <w:pPr>
        <w:pStyle w:val="a3"/>
        <w:numPr>
          <w:ilvl w:val="0"/>
          <w:numId w:val="27"/>
        </w:numPr>
      </w:pPr>
      <w:r>
        <w:t xml:space="preserve">В конструкторе </w:t>
      </w:r>
      <w:r w:rsidR="00965463" w:rsidRPr="0056536B">
        <w:rPr>
          <w:lang w:val="en-US"/>
        </w:rPr>
        <w:t>Glass</w:t>
      </w:r>
      <w:r w:rsidR="001054E0" w:rsidRPr="001054E0">
        <w:t xml:space="preserve"> </w:t>
      </w:r>
      <w:r>
        <w:t xml:space="preserve">установите между </w:t>
      </w:r>
      <w:r w:rsidR="0056536B" w:rsidRPr="0056536B">
        <w:rPr>
          <w:color w:val="000000"/>
        </w:rPr>
        <w:t>s</w:t>
      </w:r>
      <w:r w:rsidR="0056536B" w:rsidRPr="0056536B">
        <w:rPr>
          <w:color w:val="000000"/>
          <w:lang w:val="en-US"/>
        </w:rPr>
        <w:t>ignal</w:t>
      </w:r>
      <w:r w:rsidR="0056536B" w:rsidRPr="0056536B">
        <w:rPr>
          <w:color w:val="000000"/>
        </w:rPr>
        <w:t>Glass</w:t>
      </w:r>
      <w:r w:rsidR="00BF77A3">
        <w:rPr>
          <w:color w:val="000000"/>
          <w:lang w:val="en-US"/>
        </w:rPr>
        <w:t>Init</w:t>
      </w:r>
      <w:r w:rsidR="0056536B" w:rsidRPr="00817536">
        <w:t xml:space="preserve"> () </w:t>
      </w:r>
      <w:r w:rsidR="0056536B">
        <w:t xml:space="preserve"> и уже реализованным слотом </w:t>
      </w:r>
      <w:r w:rsidR="0056536B" w:rsidRPr="0056536B">
        <w:rPr>
          <w:color w:val="000000"/>
        </w:rPr>
        <w:t>s</w:t>
      </w:r>
      <w:r w:rsidR="004B6A4E">
        <w:rPr>
          <w:color w:val="000000"/>
          <w:lang w:val="en-US"/>
        </w:rPr>
        <w:t>lot</w:t>
      </w:r>
      <w:r w:rsidR="0056536B" w:rsidRPr="0056536B">
        <w:rPr>
          <w:color w:val="000000"/>
        </w:rPr>
        <w:t>Glass</w:t>
      </w:r>
      <w:r w:rsidR="00BF77A3">
        <w:rPr>
          <w:color w:val="000000"/>
          <w:lang w:val="en-US"/>
        </w:rPr>
        <w:t>Init</w:t>
      </w:r>
      <w:r w:rsidR="0056536B" w:rsidRPr="00817536">
        <w:t xml:space="preserve">() </w:t>
      </w:r>
      <w:r w:rsidRPr="0056536B">
        <w:rPr>
          <w:b/>
        </w:rPr>
        <w:t>асинхронное</w:t>
      </w:r>
      <w:r>
        <w:t xml:space="preserve"> соединение (в качестве последнего параметра метода </w:t>
      </w:r>
      <w:r w:rsidRPr="0056536B">
        <w:rPr>
          <w:lang w:val="en-US"/>
        </w:rPr>
        <w:t>connect</w:t>
      </w:r>
      <w:r w:rsidRPr="00817536">
        <w:t xml:space="preserve">() </w:t>
      </w:r>
      <w:r>
        <w:t xml:space="preserve">следует указать тип соединения </w:t>
      </w:r>
      <w:r w:rsidRPr="00244A2A">
        <w:rPr>
          <w:b/>
        </w:rPr>
        <w:t xml:space="preserve">- </w:t>
      </w:r>
      <w:r w:rsidRPr="00244A2A">
        <w:rPr>
          <w:b/>
          <w:color w:val="800080"/>
        </w:rPr>
        <w:t>Qt</w:t>
      </w:r>
      <w:r w:rsidRPr="00244A2A">
        <w:rPr>
          <w:b/>
          <w:color w:val="000000"/>
        </w:rPr>
        <w:t>::</w:t>
      </w:r>
      <w:r w:rsidRPr="00244A2A">
        <w:rPr>
          <w:b/>
        </w:rPr>
        <w:t>QueuedConnection</w:t>
      </w:r>
      <w:r>
        <w:t>)</w:t>
      </w:r>
      <w:r w:rsidR="00965463">
        <w:t xml:space="preserve">, чтобы слот был вызван гарантированно после завершения инициализации (после </w:t>
      </w:r>
      <w:r w:rsidR="00965463" w:rsidRPr="0056536B">
        <w:rPr>
          <w:lang w:val="en-US"/>
        </w:rPr>
        <w:t>setUpUi</w:t>
      </w:r>
      <w:r w:rsidR="00965463" w:rsidRPr="00965463">
        <w:t>()</w:t>
      </w:r>
      <w:r w:rsidR="00965463">
        <w:t>)</w:t>
      </w:r>
    </w:p>
    <w:p w:rsidR="00BF77A3" w:rsidRDefault="00450782" w:rsidP="0097589B">
      <w:pPr>
        <w:pStyle w:val="a3"/>
        <w:numPr>
          <w:ilvl w:val="0"/>
          <w:numId w:val="27"/>
        </w:numPr>
      </w:pPr>
      <w:r>
        <w:t xml:space="preserve">В конструкторе </w:t>
      </w:r>
      <w:r w:rsidRPr="0056536B">
        <w:rPr>
          <w:lang w:val="en-US"/>
        </w:rPr>
        <w:t>Glass</w:t>
      </w:r>
      <w:r w:rsidR="00BF77A3">
        <w:t xml:space="preserve">сэмитируйте сигнал </w:t>
      </w:r>
      <w:r w:rsidR="00BF77A3" w:rsidRPr="0056536B">
        <w:rPr>
          <w:color w:val="000000"/>
        </w:rPr>
        <w:t>s</w:t>
      </w:r>
      <w:r w:rsidR="00BF77A3" w:rsidRPr="0056536B">
        <w:rPr>
          <w:color w:val="000000"/>
          <w:lang w:val="en-US"/>
        </w:rPr>
        <w:t>ignal</w:t>
      </w:r>
      <w:r w:rsidR="00BF77A3" w:rsidRPr="0056536B">
        <w:rPr>
          <w:color w:val="000000"/>
        </w:rPr>
        <w:t>Glass</w:t>
      </w:r>
      <w:r w:rsidR="00BF77A3">
        <w:rPr>
          <w:color w:val="000000"/>
          <w:lang w:val="en-US"/>
        </w:rPr>
        <w:t>Init</w:t>
      </w:r>
      <w:r w:rsidR="00BF77A3" w:rsidRPr="00817536">
        <w:t>()</w:t>
      </w:r>
    </w:p>
    <w:p w:rsidR="001138E8" w:rsidRDefault="001138E8" w:rsidP="001138E8">
      <w:r w:rsidRPr="001138E8">
        <w:rPr>
          <w:highlight w:val="lightGray"/>
        </w:rPr>
        <w:t>Проверьте функциональность отложенного слота – при запуске приложения размеры стакана должны подстроиться под Ваши значения.</w:t>
      </w:r>
    </w:p>
    <w:p w:rsidR="00D46D5B" w:rsidRPr="00AA6DB6" w:rsidRDefault="00D46D5B" w:rsidP="00AF29E3">
      <w:pPr>
        <w:pStyle w:val="1"/>
        <w:rPr>
          <w:lang w:val="en-US"/>
        </w:rPr>
      </w:pPr>
      <w:r>
        <w:t>Отрисовка</w:t>
      </w:r>
      <w:r w:rsidR="00B541ED">
        <w:rPr>
          <w:lang w:val="en-US"/>
        </w:rPr>
        <w:t xml:space="preserve"> </w:t>
      </w:r>
      <w:r>
        <w:t>стакана</w:t>
      </w:r>
    </w:p>
    <w:p w:rsidR="00304E59" w:rsidRDefault="00D46D5B" w:rsidP="00D46D5B">
      <w:r>
        <w:t xml:space="preserve">Перегружаем виртуальный метод </w:t>
      </w:r>
      <w:r w:rsidRPr="00D46D5B">
        <w:rPr>
          <w:b/>
          <w:lang w:val="en-US"/>
        </w:rPr>
        <w:t>paintEvent</w:t>
      </w:r>
      <w:r w:rsidRPr="00D46D5B">
        <w:rPr>
          <w:b/>
        </w:rPr>
        <w:t>()</w:t>
      </w:r>
      <w:r>
        <w:t xml:space="preserve">, в котором будет прорисовываться текущее содержимое стакана + падающая фигурка (причем, фигурку следует рисовать только если «Идет игра»). </w:t>
      </w:r>
    </w:p>
    <w:p w:rsidR="00304E59" w:rsidRPr="00304E59" w:rsidRDefault="00244A2A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</w:t>
      </w:r>
      <w:r w:rsidR="00304E59"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oid</w:t>
      </w:r>
      <w:r w:rsidR="00304E59"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Glass</w:t>
      </w:r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="00304E59" w:rsidRPr="00304E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304E59"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</w:t>
      </w:r>
    </w:p>
    <w:p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="00B541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32B27" w:rsidRPr="00932B27" w:rsidRDefault="00932B27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4E59" w:rsidRDefault="00AA2386" w:rsidP="00AA2386">
      <w:pPr>
        <w:pStyle w:val="a6"/>
        <w:rPr>
          <w:rFonts w:eastAsia="Times New Roman" w:cs="Courier New"/>
          <w:color w:val="000000"/>
          <w:szCs w:val="20"/>
          <w:lang w:val="en-US" w:eastAsia="ru-RU"/>
        </w:rPr>
      </w:pPr>
      <w:r w:rsidRPr="00814E56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>//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стакан</w:t>
      </w:r>
      <w:r w:rsidR="00B541ED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 xml:space="preserve"> 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рисуем</w:t>
      </w:r>
      <w:r w:rsidR="00B541ED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 xml:space="preserve"> 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всегда</w:t>
      </w:r>
      <w:r w:rsidR="00932B27" w:rsidRPr="00814E56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>!</w:t>
      </w:r>
    </w:p>
    <w:p w:rsidR="00932B27" w:rsidRDefault="00932B27" w:rsidP="00AA2386">
      <w:pPr>
        <w:pStyle w:val="a6"/>
        <w:rPr>
          <w:rFonts w:eastAsia="Times New Roman" w:cs="Courier New"/>
          <w:color w:val="000000"/>
          <w:szCs w:val="20"/>
          <w:lang w:eastAsia="ru-RU"/>
        </w:rPr>
      </w:pPr>
      <w:r w:rsidRPr="00932B27">
        <w:rPr>
          <w:rFonts w:eastAsia="Times New Roman" w:cs="Courier New"/>
          <w:color w:val="000000"/>
          <w:szCs w:val="20"/>
          <w:lang w:eastAsia="ru-RU"/>
        </w:rPr>
        <w:t>//</w:t>
      </w:r>
      <w:r>
        <w:rPr>
          <w:rFonts w:eastAsia="Times New Roman" w:cs="Courier New"/>
          <w:color w:val="000000"/>
          <w:szCs w:val="20"/>
          <w:lang w:eastAsia="ru-RU"/>
        </w:rPr>
        <w:t xml:space="preserve">каждую клетку своим цветом, а для контура клетки можно задать </w:t>
      </w:r>
      <w:r w:rsidR="00AE3D0D">
        <w:rPr>
          <w:rFonts w:eastAsia="Times New Roman" w:cs="Courier New"/>
          <w:color w:val="000000"/>
          <w:szCs w:val="20"/>
          <w:lang w:eastAsia="ru-RU"/>
        </w:rPr>
        <w:t xml:space="preserve">любое </w:t>
      </w:r>
      <w:r>
        <w:rPr>
          <w:rFonts w:eastAsia="Times New Roman" w:cs="Courier New"/>
          <w:color w:val="000000"/>
          <w:szCs w:val="20"/>
          <w:lang w:eastAsia="ru-RU"/>
        </w:rPr>
        <w:t>перо =</w:t>
      </w:r>
      <w:r w:rsidRPr="00932B27">
        <w:rPr>
          <w:rFonts w:eastAsia="Times New Roman" w:cs="Courier New"/>
          <w:color w:val="000000"/>
          <w:szCs w:val="20"/>
          <w:lang w:eastAsia="ru-RU"/>
        </w:rPr>
        <w:t>&gt;</w:t>
      </w:r>
      <w:r w:rsidRPr="00932B27">
        <w:rPr>
          <w:rFonts w:eastAsia="Times New Roman" w:cs="Courier New"/>
          <w:color w:val="000000"/>
          <w:szCs w:val="20"/>
          <w:lang w:eastAsia="ru-RU"/>
        </w:rPr>
        <w:br/>
      </w:r>
      <w:r>
        <w:rPr>
          <w:rFonts w:eastAsia="Times New Roman" w:cs="Courier New"/>
          <w:color w:val="000000"/>
          <w:szCs w:val="20"/>
          <w:lang w:eastAsia="ru-RU"/>
        </w:rPr>
        <w:t>получится эффект сетки</w:t>
      </w:r>
    </w:p>
    <w:p w:rsidR="00AE3D0D" w:rsidRPr="00932B27" w:rsidRDefault="00AE3D0D" w:rsidP="00AA2386">
      <w:pPr>
        <w:pStyle w:val="a6"/>
        <w:rPr>
          <w:rFonts w:eastAsia="Times New Roman" w:cs="Courier New"/>
          <w:color w:val="000000"/>
          <w:szCs w:val="20"/>
          <w:lang w:eastAsia="ru-RU"/>
        </w:rPr>
      </w:pPr>
      <w:r>
        <w:rPr>
          <w:rFonts w:eastAsia="Times New Roman" w:cs="Courier New"/>
          <w:color w:val="000000"/>
          <w:szCs w:val="20"/>
          <w:lang w:eastAsia="ru-RU"/>
        </w:rPr>
        <w:t xml:space="preserve">//Подсказки: для рисования клетки можно использовать методы </w:t>
      </w:r>
      <w:r>
        <w:rPr>
          <w:rFonts w:eastAsia="Times New Roman" w:cs="Courier New"/>
          <w:color w:val="000000"/>
          <w:szCs w:val="20"/>
          <w:lang w:val="en-US" w:eastAsia="ru-RU"/>
        </w:rPr>
        <w:t>QPainter</w:t>
      </w:r>
      <w:r>
        <w:rPr>
          <w:rFonts w:eastAsia="Times New Roman" w:cs="Courier New"/>
          <w:color w:val="000000"/>
          <w:szCs w:val="20"/>
          <w:lang w:eastAsia="ru-RU"/>
        </w:rPr>
        <w:t>:</w:t>
      </w:r>
      <w:r w:rsidRPr="00AE3D0D">
        <w:rPr>
          <w:rFonts w:eastAsia="Times New Roman" w:cs="Courier New"/>
          <w:color w:val="000000"/>
          <w:szCs w:val="20"/>
          <w:lang w:eastAsia="ru-RU"/>
        </w:rPr>
        <w:br/>
      </w:r>
      <w:r>
        <w:rPr>
          <w:rFonts w:eastAsia="Times New Roman" w:cs="Courier New"/>
          <w:color w:val="000000"/>
          <w:szCs w:val="20"/>
          <w:lang w:val="en-US" w:eastAsia="ru-RU"/>
        </w:rPr>
        <w:t>fillRect</w:t>
      </w:r>
      <w:r w:rsidRPr="00AE3D0D">
        <w:rPr>
          <w:rFonts w:eastAsia="Times New Roman" w:cs="Courier New"/>
          <w:color w:val="000000"/>
          <w:szCs w:val="20"/>
          <w:lang w:eastAsia="ru-RU"/>
        </w:rPr>
        <w:t>()</w:t>
      </w:r>
      <w:r w:rsidR="00450782" w:rsidRPr="00AE3D0D">
        <w:rPr>
          <w:rFonts w:eastAsia="Times New Roman" w:cs="Courier New"/>
          <w:color w:val="000000"/>
          <w:szCs w:val="20"/>
          <w:lang w:eastAsia="ru-RU"/>
        </w:rPr>
        <w:t>,</w:t>
      </w:r>
      <w:r w:rsidR="00450782">
        <w:rPr>
          <w:rFonts w:eastAsia="Times New Roman" w:cs="Courier New"/>
          <w:color w:val="000000"/>
          <w:szCs w:val="20"/>
          <w:lang w:val="en-US" w:eastAsia="ru-RU"/>
        </w:rPr>
        <w:t>drawRect</w:t>
      </w:r>
      <w:r w:rsidR="00450782" w:rsidRPr="00AE3D0D">
        <w:rPr>
          <w:rFonts w:eastAsia="Times New Roman" w:cs="Courier New"/>
          <w:color w:val="000000"/>
          <w:szCs w:val="20"/>
          <w:lang w:eastAsia="ru-RU"/>
        </w:rPr>
        <w:t xml:space="preserve">(), </w:t>
      </w:r>
      <w:r w:rsidR="00450782">
        <w:rPr>
          <w:rFonts w:eastAsia="Times New Roman" w:cs="Courier New"/>
          <w:color w:val="000000"/>
          <w:szCs w:val="20"/>
          <w:lang w:val="en-US" w:eastAsia="ru-RU"/>
        </w:rPr>
        <w:t>SetBrush</w:t>
      </w:r>
      <w:r w:rsidR="00450782" w:rsidRPr="00AE3D0D">
        <w:rPr>
          <w:rFonts w:eastAsia="Times New Roman" w:cs="Courier New"/>
          <w:color w:val="000000"/>
          <w:szCs w:val="20"/>
          <w:lang w:eastAsia="ru-RU"/>
        </w:rPr>
        <w:t>()</w:t>
      </w:r>
      <w:r w:rsidR="00450782">
        <w:rPr>
          <w:rFonts w:eastAsia="Times New Roman" w:cs="Courier New"/>
          <w:color w:val="000000"/>
          <w:szCs w:val="20"/>
          <w:lang w:eastAsia="ru-RU"/>
        </w:rPr>
        <w:t>…</w:t>
      </w:r>
    </w:p>
    <w:p w:rsidR="00932B27" w:rsidRPr="00932B27" w:rsidRDefault="00932B27" w:rsidP="00AA2386">
      <w:pPr>
        <w:pStyle w:val="a6"/>
        <w:rPr>
          <w:rFonts w:eastAsia="Times New Roman" w:cs="Courier New"/>
          <w:color w:val="000000"/>
          <w:szCs w:val="20"/>
          <w:lang w:eastAsia="ru-RU"/>
        </w:rPr>
      </w:pPr>
    </w:p>
    <w:p w:rsidR="00932B27" w:rsidRPr="00932B27" w:rsidRDefault="00932B27" w:rsidP="00AA2386">
      <w:pPr>
        <w:pStyle w:val="a6"/>
        <w:rPr>
          <w:rFonts w:eastAsia="Times New Roman" w:cs="Courier New"/>
          <w:color w:val="000000"/>
          <w:szCs w:val="20"/>
          <w:lang w:eastAsia="ru-RU"/>
        </w:rPr>
      </w:pPr>
    </w:p>
    <w:p w:rsidR="00932B27" w:rsidRPr="00932B27" w:rsidRDefault="00932B27" w:rsidP="00AA2386">
      <w:pPr>
        <w:pStyle w:val="a6"/>
        <w:rPr>
          <w:rFonts w:eastAsia="Times New Roman" w:cs="Courier New"/>
          <w:szCs w:val="20"/>
          <w:lang w:eastAsia="ru-RU"/>
        </w:rPr>
      </w:pPr>
    </w:p>
    <w:p w:rsidR="00932B27" w:rsidRPr="00304E59" w:rsidRDefault="00304E59" w:rsidP="009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EF54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304E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ameOn</w:t>
      </w:r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932B27" w:rsidRPr="00932B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//а фигурку будем рисовать только, если «идет игра»</w:t>
      </w:r>
    </w:p>
    <w:p w:rsidR="00304E59" w:rsidRPr="00D24648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F718F" w:rsidRPr="00D24648" w:rsidRDefault="006F718F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//здесь будем рисовать падающую фигурку</w:t>
      </w:r>
    </w:p>
    <w:p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04E59" w:rsidRPr="00304E59" w:rsidRDefault="00AA2386" w:rsidP="00AA2386">
      <w:pPr>
        <w:pStyle w:val="a6"/>
        <w:rPr>
          <w:lang w:eastAsia="ru-RU"/>
        </w:rPr>
      </w:pPr>
      <w:r>
        <w:rPr>
          <w:color w:val="800080"/>
          <w:lang w:eastAsia="ru-RU"/>
        </w:rPr>
        <w:tab/>
      </w:r>
    </w:p>
    <w:p w:rsidR="00304E59" w:rsidRDefault="00304E59" w:rsidP="00304E59">
      <w:r w:rsidRPr="00304E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A546F5" w:rsidRDefault="006A5FC2" w:rsidP="00D46D5B">
      <w:r>
        <w:t>Подсказка</w:t>
      </w:r>
      <w:r w:rsidR="00DE7E8C">
        <w:t xml:space="preserve">: </w:t>
      </w:r>
      <w:r>
        <w:t>если закрашивать квадратик не целиком</w:t>
      </w:r>
      <w:r w:rsidR="00AE56C9">
        <w:t>(</w:t>
      </w:r>
      <w:r w:rsidR="00AE56C9">
        <w:rPr>
          <w:lang w:val="en-US"/>
        </w:rPr>
        <w:t>fillRect</w:t>
      </w:r>
      <w:r w:rsidR="00AE56C9" w:rsidRPr="00AE56C9">
        <w:t xml:space="preserve">() </w:t>
      </w:r>
      <w:r w:rsidR="00AE56C9">
        <w:t>)</w:t>
      </w:r>
      <w:r>
        <w:t>, а «отступить» от каждого края на 1 пи</w:t>
      </w:r>
      <w:r w:rsidR="00450782">
        <w:t xml:space="preserve">ксел, то получится эффект сетки и </w:t>
      </w:r>
      <w:r w:rsidR="00AE56C9">
        <w:t>прямоугольник (</w:t>
      </w:r>
      <w:r w:rsidR="00AE56C9">
        <w:rPr>
          <w:lang w:val="en-US"/>
        </w:rPr>
        <w:t>drawRect</w:t>
      </w:r>
      <w:r w:rsidR="00AE56C9" w:rsidRPr="00AE56C9">
        <w:t xml:space="preserve">() </w:t>
      </w:r>
      <w:r w:rsidR="00AE56C9">
        <w:t xml:space="preserve">)можно специально не </w:t>
      </w:r>
      <w:r w:rsidR="00450782">
        <w:t>рисовать</w:t>
      </w:r>
    </w:p>
    <w:p w:rsidR="002900FF" w:rsidRPr="002900FF" w:rsidRDefault="002900FF" w:rsidP="00D46D5B"/>
    <w:p w:rsidR="00D46D5B" w:rsidRDefault="00D46D5B" w:rsidP="00D46D5B">
      <w:r>
        <w:t>Например, пока стакан пуст, он может выглядеть так:</w:t>
      </w:r>
    </w:p>
    <w:p w:rsidR="00D46D5B" w:rsidRPr="000A0F78" w:rsidRDefault="00B913C4" w:rsidP="000A0F78">
      <w:r>
        <w:rPr>
          <w:noProof/>
          <w:lang w:eastAsia="ru-RU"/>
        </w:rPr>
        <w:drawing>
          <wp:inline distT="0" distB="0" distL="0" distR="0">
            <wp:extent cx="388620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3" w:rsidRDefault="00E704A3" w:rsidP="00D46D5B">
      <w:r>
        <w:br/>
      </w:r>
      <w:r w:rsidR="00A546F5">
        <w:t>Для заполнения внутренней части квадратика я</w:t>
      </w:r>
      <w:r>
        <w:t xml:space="preserve"> использовала метод класса </w:t>
      </w:r>
      <w:r w:rsidRPr="00D46D5B">
        <w:rPr>
          <w:lang w:val="en-US"/>
        </w:rPr>
        <w:t>QPainter</w:t>
      </w:r>
      <w:r w:rsidRPr="00BA7B84">
        <w:t>:</w:t>
      </w:r>
      <w:r w:rsidRPr="00BA7B84">
        <w:br/>
      </w:r>
      <w:r>
        <w:t>fillRect</w:t>
      </w:r>
      <w:r w:rsidRPr="00BA7B84">
        <w:t>()</w:t>
      </w:r>
      <w:r>
        <w:br/>
        <w:t>Вы можете это сделать другими средствами и придать стакану любой вид</w:t>
      </w:r>
    </w:p>
    <w:p w:rsidR="002900FF" w:rsidRDefault="002900FF" w:rsidP="00F64CF0">
      <w:pPr>
        <w:pStyle w:val="2"/>
      </w:pPr>
      <w:r>
        <w:t xml:space="preserve">Класс </w:t>
      </w:r>
      <w:r>
        <w:rPr>
          <w:lang w:val="en-US"/>
        </w:rPr>
        <w:t>Figure</w:t>
      </w:r>
    </w:p>
    <w:p w:rsidR="002900FF" w:rsidRPr="004129A0" w:rsidRDefault="002900FF" w:rsidP="002900FF">
      <w:r>
        <w:t xml:space="preserve">Пусть фигурка всегда состоит из трех клеток, расположенных вертикально. Новая фигурка появляется всегда в центре стакана. Цвета можно циклически перемещать с помощью клавиатуры </w:t>
      </w:r>
      <w:r>
        <w:lastRenderedPageBreak/>
        <w:t>вниз/вверх. А при нажатиях влево/вправо фигурку целиком можно перемещать по горизонтали</w:t>
      </w:r>
      <w:r w:rsidRPr="004129A0">
        <w:t xml:space="preserve"> (</w:t>
      </w:r>
      <w:r>
        <w:t>если есть куда</w:t>
      </w:r>
      <w:r w:rsidRPr="004129A0">
        <w:t>)</w:t>
      </w:r>
      <w:r>
        <w:t>.</w:t>
      </w:r>
    </w:p>
    <w:p w:rsidR="002900FF" w:rsidRDefault="002900FF" w:rsidP="002900FF">
      <w:r>
        <w:t xml:space="preserve">Создайте класс </w:t>
      </w:r>
      <w:r>
        <w:rPr>
          <w:lang w:val="en-US"/>
        </w:rPr>
        <w:t>Figure</w:t>
      </w:r>
      <w:r w:rsidRPr="004129A0">
        <w:t xml:space="preserve">. </w:t>
      </w:r>
      <w:r>
        <w:t>Поддержка механизма сигналов/слотов для наших целей особого смысла не имеет, поэтому этот класс не наслед</w:t>
      </w:r>
      <w:r w:rsidR="009225DC">
        <w:t xml:space="preserve">ует от </w:t>
      </w:r>
      <w:r>
        <w:rPr>
          <w:lang w:val="en-US"/>
        </w:rPr>
        <w:t>QObject</w:t>
      </w:r>
      <w:r w:rsidRPr="004129A0">
        <w:t xml:space="preserve">. </w:t>
      </w:r>
      <w:r>
        <w:t xml:space="preserve">Класс </w:t>
      </w:r>
      <w:r>
        <w:rPr>
          <w:lang w:val="en-US"/>
        </w:rPr>
        <w:t>Figure</w:t>
      </w:r>
      <w:r>
        <w:t xml:space="preserve"> должен/может содержать следующие данные:</w:t>
      </w:r>
    </w:p>
    <w:p w:rsidR="002900FF" w:rsidRDefault="002900FF" w:rsidP="002900FF">
      <w:pPr>
        <w:pStyle w:val="a3"/>
        <w:numPr>
          <w:ilvl w:val="0"/>
          <w:numId w:val="8"/>
        </w:numPr>
      </w:pPr>
      <w:r>
        <w:t xml:space="preserve">Массив из трех элементов </w:t>
      </w:r>
      <w:r>
        <w:rPr>
          <w:lang w:val="en-US"/>
        </w:rPr>
        <w:t>QColor</w:t>
      </w:r>
      <w:r>
        <w:t xml:space="preserve"> (это </w:t>
      </w:r>
      <w:r w:rsidR="009C324D">
        <w:t xml:space="preserve">и есть </w:t>
      </w:r>
      <w:r>
        <w:t>наша фигурка)</w:t>
      </w:r>
    </w:p>
    <w:p w:rsidR="002900FF" w:rsidRDefault="002900FF" w:rsidP="002900FF">
      <w:pPr>
        <w:pStyle w:val="a3"/>
        <w:numPr>
          <w:ilvl w:val="0"/>
          <w:numId w:val="8"/>
        </w:numPr>
      </w:pPr>
      <w:r>
        <w:t>Индексы верхней клетки фигуры (текущее положение фигурки в стакане)</w:t>
      </w:r>
      <w:r w:rsidR="00C62AC3">
        <w:t xml:space="preserve"> – </w:t>
      </w:r>
      <w:r w:rsidR="00C62AC3">
        <w:rPr>
          <w:lang w:val="en-US"/>
        </w:rPr>
        <w:t>m</w:t>
      </w:r>
      <w:r w:rsidR="00C62AC3" w:rsidRPr="00C62AC3">
        <w:t>_</w:t>
      </w:r>
      <w:r w:rsidR="00C62AC3">
        <w:rPr>
          <w:lang w:val="en-US"/>
        </w:rPr>
        <w:t>i</w:t>
      </w:r>
      <w:r w:rsidR="00C62AC3" w:rsidRPr="00C62AC3">
        <w:t xml:space="preserve">, </w:t>
      </w:r>
      <w:r w:rsidR="00C62AC3">
        <w:rPr>
          <w:lang w:val="en-US"/>
        </w:rPr>
        <w:t>m</w:t>
      </w:r>
      <w:r w:rsidR="00C62AC3" w:rsidRPr="00C62AC3">
        <w:t>_</w:t>
      </w:r>
      <w:r w:rsidR="00C62AC3">
        <w:rPr>
          <w:lang w:val="en-US"/>
        </w:rPr>
        <w:t>j</w:t>
      </w:r>
    </w:p>
    <w:p w:rsidR="00190A1D" w:rsidRDefault="00190A1D" w:rsidP="002900FF">
      <w:pPr>
        <w:pStyle w:val="a3"/>
        <w:numPr>
          <w:ilvl w:val="0"/>
          <w:numId w:val="8"/>
        </w:numPr>
      </w:pPr>
      <w:r>
        <w:t xml:space="preserve">Размер клетки – </w:t>
      </w:r>
      <w:r>
        <w:rPr>
          <w:lang w:val="en-US"/>
        </w:rPr>
        <w:t>m_W</w:t>
      </w:r>
    </w:p>
    <w:p w:rsidR="002900FF" w:rsidRDefault="002900FF" w:rsidP="002900FF">
      <w:r>
        <w:t xml:space="preserve">Методы класса </w:t>
      </w:r>
      <w:r>
        <w:rPr>
          <w:lang w:val="en-US"/>
        </w:rPr>
        <w:t>figure</w:t>
      </w:r>
      <w:r w:rsidR="00AE56C9">
        <w:t xml:space="preserve"> (у Вас набор методов может быть другим.Главное, обеспечить функциональность)</w:t>
      </w:r>
      <w:r w:rsidRPr="00A27DC5">
        <w:t>:</w:t>
      </w:r>
    </w:p>
    <w:p w:rsidR="00B913C4" w:rsidRDefault="00B913C4" w:rsidP="002900FF">
      <w:pPr>
        <w:pStyle w:val="a3"/>
        <w:numPr>
          <w:ilvl w:val="0"/>
          <w:numId w:val="10"/>
        </w:numPr>
      </w:pPr>
      <w:r>
        <w:t>Конструктор</w:t>
      </w:r>
    </w:p>
    <w:p w:rsidR="00ED58C2" w:rsidRDefault="00AE56C9" w:rsidP="002900FF">
      <w:pPr>
        <w:pStyle w:val="a3"/>
        <w:numPr>
          <w:ilvl w:val="0"/>
          <w:numId w:val="10"/>
        </w:numPr>
      </w:pPr>
      <w:r>
        <w:t>Методы изменения</w:t>
      </w:r>
      <w:r w:rsidR="00ED58C2">
        <w:t xml:space="preserve"> индексов верхней клетки фигуры</w:t>
      </w:r>
    </w:p>
    <w:p w:rsidR="002900FF" w:rsidRPr="00AE56C9" w:rsidRDefault="00AE56C9" w:rsidP="002900FF">
      <w:pPr>
        <w:pStyle w:val="a3"/>
        <w:numPr>
          <w:ilvl w:val="0"/>
          <w:numId w:val="10"/>
        </w:numPr>
      </w:pPr>
      <w:r>
        <w:t>Методы п</w:t>
      </w:r>
      <w:r w:rsidR="00ED58C2" w:rsidRPr="00AE56C9">
        <w:t>олучени</w:t>
      </w:r>
      <w:r w:rsidR="00927F32">
        <w:t>я</w:t>
      </w:r>
      <w:r w:rsidR="00ED58C2" w:rsidRPr="00AE56C9">
        <w:t xml:space="preserve"> индексов верхней/нижней клеток</w:t>
      </w:r>
    </w:p>
    <w:p w:rsidR="002900FF" w:rsidRPr="004129A0" w:rsidRDefault="009225DC" w:rsidP="002900FF">
      <w:pPr>
        <w:pStyle w:val="a3"/>
        <w:numPr>
          <w:ilvl w:val="0"/>
          <w:numId w:val="10"/>
        </w:numPr>
      </w:pPr>
      <w:r>
        <w:t>Циклическое п</w:t>
      </w:r>
      <w:r w:rsidR="002900FF">
        <w:t>еремещение цветов –вниз/вверх</w:t>
      </w:r>
      <w:r w:rsidR="001D2118">
        <w:t>, например:</w:t>
      </w:r>
      <w:r w:rsidR="001D2118">
        <w:br/>
      </w:r>
      <w:r w:rsidR="001D2118">
        <w:rPr>
          <w:lang w:val="en-US"/>
        </w:rPr>
        <w:t>void</w:t>
      </w:r>
      <w:r w:rsidR="00AB1CA9" w:rsidRPr="00AB1CA9">
        <w:t xml:space="preserve"> </w:t>
      </w:r>
      <w:r w:rsidR="001D2118">
        <w:rPr>
          <w:lang w:val="en-US"/>
        </w:rPr>
        <w:t>rotateColors</w:t>
      </w:r>
      <w:r w:rsidR="001D2118" w:rsidRPr="001D2118">
        <w:t>(&lt;</w:t>
      </w:r>
      <w:r w:rsidR="001D2118">
        <w:t>признак – вверх/вниз</w:t>
      </w:r>
      <w:r w:rsidR="001D2118" w:rsidRPr="001D2118">
        <w:t>&gt;</w:t>
      </w:r>
      <w:r w:rsidR="001D2118">
        <w:t>)</w:t>
      </w:r>
    </w:p>
    <w:p w:rsidR="002900FF" w:rsidRPr="009225DC" w:rsidRDefault="002900FF" w:rsidP="002900FF">
      <w:pPr>
        <w:pStyle w:val="a3"/>
        <w:numPr>
          <w:ilvl w:val="0"/>
          <w:numId w:val="10"/>
        </w:numPr>
      </w:pPr>
      <w:r w:rsidRPr="009225DC">
        <w:t>Формирование случайным образом</w:t>
      </w:r>
      <w:r w:rsidR="009225DC">
        <w:t xml:space="preserve"> цветов</w:t>
      </w:r>
      <w:r w:rsidR="001D2118">
        <w:t xml:space="preserve">, например </w:t>
      </w:r>
      <w:r w:rsidR="001D2118">
        <w:rPr>
          <w:color w:val="808000"/>
        </w:rPr>
        <w:t>void</w:t>
      </w:r>
      <w:r w:rsidR="00AB1CA9" w:rsidRPr="00AB1CA9">
        <w:rPr>
          <w:color w:val="808000"/>
        </w:rPr>
        <w:t xml:space="preserve"> </w:t>
      </w:r>
      <w:r w:rsidR="001D2118">
        <w:rPr>
          <w:color w:val="000000"/>
        </w:rPr>
        <w:t>MakeRandomColors();</w:t>
      </w:r>
    </w:p>
    <w:p w:rsidR="002900FF" w:rsidRPr="00175D47" w:rsidRDefault="002900FF" w:rsidP="002900FF">
      <w:pPr>
        <w:pStyle w:val="a3"/>
        <w:numPr>
          <w:ilvl w:val="0"/>
          <w:numId w:val="10"/>
        </w:numPr>
        <w:rPr>
          <w:lang w:val="en-US"/>
        </w:rPr>
      </w:pPr>
      <w:r>
        <w:t>Отрисовка</w:t>
      </w:r>
      <w:r w:rsidR="00AB1CA9">
        <w:rPr>
          <w:lang w:val="en-US"/>
        </w:rPr>
        <w:t xml:space="preserve"> </w:t>
      </w:r>
      <w:r>
        <w:t>фигуры</w:t>
      </w:r>
      <w:r w:rsidR="009225DC" w:rsidRPr="00175D47">
        <w:rPr>
          <w:lang w:val="en-US"/>
        </w:rPr>
        <w:t xml:space="preserve">, </w:t>
      </w:r>
      <w:r w:rsidR="009225DC">
        <w:t>например</w:t>
      </w:r>
      <w:r w:rsidR="009225DC" w:rsidRPr="00175D47">
        <w:rPr>
          <w:lang w:val="en-US"/>
        </w:rPr>
        <w:t xml:space="preserve">: </w:t>
      </w:r>
      <w:r w:rsidR="009225DC" w:rsidRPr="00175D47">
        <w:rPr>
          <w:lang w:val="en-US"/>
        </w:rPr>
        <w:br/>
      </w:r>
      <w:r w:rsidR="009225DC" w:rsidRPr="00175D47">
        <w:rPr>
          <w:color w:val="808000"/>
          <w:lang w:val="en-US"/>
        </w:rPr>
        <w:t>void</w:t>
      </w:r>
      <w:r w:rsidR="00AB1CA9">
        <w:rPr>
          <w:color w:val="808000"/>
          <w:lang w:val="en-US"/>
        </w:rPr>
        <w:t xml:space="preserve"> </w:t>
      </w:r>
      <w:r w:rsidR="009225DC" w:rsidRPr="00175D47">
        <w:rPr>
          <w:color w:val="000000"/>
          <w:lang w:val="en-US"/>
        </w:rPr>
        <w:t>paintFigure(</w:t>
      </w:r>
      <w:r w:rsidR="009225DC" w:rsidRPr="00175D47">
        <w:rPr>
          <w:color w:val="800080"/>
          <w:lang w:val="en-US"/>
        </w:rPr>
        <w:t>QPainter</w:t>
      </w:r>
      <w:r w:rsidR="009225DC" w:rsidRPr="00175D47">
        <w:rPr>
          <w:color w:val="000000"/>
          <w:lang w:val="en-US"/>
        </w:rPr>
        <w:t>&amp;</w:t>
      </w:r>
      <w:r w:rsidR="009225DC" w:rsidRPr="00175D47">
        <w:rPr>
          <w:lang w:val="en-US"/>
        </w:rPr>
        <w:t>painter</w:t>
      </w:r>
      <w:r w:rsidR="009225DC" w:rsidRPr="00175D47">
        <w:rPr>
          <w:color w:val="000000"/>
          <w:lang w:val="en-US"/>
        </w:rPr>
        <w:t>);</w:t>
      </w:r>
    </w:p>
    <w:p w:rsidR="002900FF" w:rsidRDefault="002900FF" w:rsidP="002900FF">
      <w:pPr>
        <w:pStyle w:val="a3"/>
        <w:numPr>
          <w:ilvl w:val="0"/>
          <w:numId w:val="10"/>
        </w:numPr>
      </w:pPr>
      <w:r>
        <w:t>…</w:t>
      </w:r>
    </w:p>
    <w:p w:rsidR="002900FF" w:rsidRDefault="002900FF" w:rsidP="002900FF"/>
    <w:p w:rsidR="00C62AC3" w:rsidRPr="009225DC" w:rsidRDefault="00C62AC3" w:rsidP="00F64CF0">
      <w:pPr>
        <w:pStyle w:val="2"/>
      </w:pPr>
      <w:r>
        <w:t xml:space="preserve">Модификация класса </w:t>
      </w:r>
      <w:r>
        <w:rPr>
          <w:lang w:val="en-US"/>
        </w:rPr>
        <w:t>Glass</w:t>
      </w:r>
    </w:p>
    <w:p w:rsidR="00C62AC3" w:rsidRPr="00C62AC3" w:rsidRDefault="005E0646" w:rsidP="0097589B">
      <w:pPr>
        <w:pStyle w:val="a3"/>
        <w:numPr>
          <w:ilvl w:val="0"/>
          <w:numId w:val="25"/>
        </w:numPr>
      </w:pPr>
      <w:r>
        <w:t xml:space="preserve">Добавьте в класс </w:t>
      </w:r>
      <w:r w:rsidR="00C62AC3">
        <w:t>два указателя</w:t>
      </w:r>
      <w:r w:rsidR="00D93852">
        <w:t>:</w:t>
      </w:r>
      <w:r w:rsidR="00D93852">
        <w:br/>
      </w:r>
      <w:r w:rsidR="00C62AC3" w:rsidRPr="009225DC">
        <w:rPr>
          <w:lang w:val="en-US"/>
        </w:rPr>
        <w:t>Figure</w:t>
      </w:r>
      <w:r w:rsidR="00C62AC3" w:rsidRPr="00C62AC3">
        <w:t xml:space="preserve"> *</w:t>
      </w:r>
      <w:r w:rsidR="00C62AC3" w:rsidRPr="009225DC">
        <w:rPr>
          <w:lang w:val="en-US"/>
        </w:rPr>
        <w:t>cur</w:t>
      </w:r>
      <w:r w:rsidR="00C62AC3" w:rsidRPr="00C62AC3">
        <w:t>;</w:t>
      </w:r>
      <w:r w:rsidR="00D93852">
        <w:t xml:space="preserve"> //текущая (падающая) фигурка</w:t>
      </w:r>
      <w:r w:rsidR="00D93852">
        <w:br/>
      </w:r>
      <w:r w:rsidR="00D93852" w:rsidRPr="009225DC">
        <w:rPr>
          <w:lang w:val="en-US"/>
        </w:rPr>
        <w:t>Figure</w:t>
      </w:r>
      <w:r w:rsidR="00D93852" w:rsidRPr="00C62AC3">
        <w:t xml:space="preserve"> *</w:t>
      </w:r>
      <w:r w:rsidR="00D93852" w:rsidRPr="009225DC">
        <w:rPr>
          <w:lang w:val="en-US"/>
        </w:rPr>
        <w:t>next</w:t>
      </w:r>
      <w:r w:rsidR="00D93852" w:rsidRPr="00C62AC3">
        <w:t>;</w:t>
      </w:r>
      <w:r w:rsidR="00D93852">
        <w:t xml:space="preserve"> //образец следующей фигурки</w:t>
      </w:r>
    </w:p>
    <w:p w:rsidR="00C62AC3" w:rsidRDefault="00C62AC3" w:rsidP="0097589B">
      <w:pPr>
        <w:pStyle w:val="a3"/>
        <w:numPr>
          <w:ilvl w:val="0"/>
          <w:numId w:val="25"/>
        </w:numPr>
      </w:pPr>
      <w:r>
        <w:t>В конструкторе динамически создайте соответствующие объекты</w:t>
      </w:r>
      <w:r w:rsidR="00D93852">
        <w:t>. Подсказка:</w:t>
      </w:r>
      <w:r w:rsidR="00D93852">
        <w:br/>
        <w:t xml:space="preserve">для обеих фигурок достаточно задать только ширину клетки, а индексы будем формировать в процессе выполнения </w:t>
      </w:r>
      <w:r w:rsidR="00D93852" w:rsidRPr="00D93852">
        <w:t>=&gt;</w:t>
      </w:r>
      <w:r w:rsidR="00D93852">
        <w:t xml:space="preserve"> лучше задать нулевые значения</w:t>
      </w:r>
    </w:p>
    <w:p w:rsidR="009225DC" w:rsidRPr="00927F32" w:rsidRDefault="009225DC" w:rsidP="0097589B">
      <w:pPr>
        <w:pStyle w:val="a3"/>
        <w:numPr>
          <w:ilvl w:val="0"/>
          <w:numId w:val="25"/>
        </w:numPr>
      </w:pPr>
      <w:r w:rsidRPr="00927F32">
        <w:t>Не забудьте уничтожить в деструкторе</w:t>
      </w:r>
    </w:p>
    <w:p w:rsidR="00C62AC3" w:rsidRPr="007A5162" w:rsidRDefault="005E0646" w:rsidP="0097589B">
      <w:pPr>
        <w:pStyle w:val="a3"/>
        <w:numPr>
          <w:ilvl w:val="0"/>
          <w:numId w:val="25"/>
        </w:numPr>
        <w:rPr>
          <w:b/>
          <w:highlight w:val="yellow"/>
        </w:rPr>
      </w:pPr>
      <w:r w:rsidRPr="00927F32">
        <w:t>Создайте слот для начала новой игры</w:t>
      </w:r>
      <w:r w:rsidR="006B19DE" w:rsidRPr="00927F32">
        <w:t xml:space="preserve">, например, </w:t>
      </w:r>
      <w:r w:rsidR="006B19DE" w:rsidRPr="00927F32">
        <w:rPr>
          <w:lang w:val="en-US"/>
        </w:rPr>
        <w:t>slotNewGame</w:t>
      </w:r>
      <w:r w:rsidR="006B19DE" w:rsidRPr="00927F32">
        <w:t>()</w:t>
      </w:r>
      <w:r w:rsidRPr="00927F32">
        <w:t>. В слоте предусмотрите</w:t>
      </w:r>
      <w:r w:rsidR="009225DC" w:rsidRPr="00927F32">
        <w:t>:</w:t>
      </w:r>
      <w:r w:rsidR="009225DC">
        <w:br/>
        <w:t>установку признака «Играем»</w:t>
      </w:r>
      <w:r w:rsidR="008735A3">
        <w:t>;</w:t>
      </w:r>
      <w:r w:rsidR="008735A3">
        <w:br/>
        <w:t>очистка текущего содержимого стакана;</w:t>
      </w:r>
      <w:r w:rsidR="009225DC">
        <w:br/>
        <w:t>формирование текущей фигурки (</w:t>
      </w:r>
      <w:r w:rsidR="008735A3">
        <w:t>цвета, начальные индексы</w:t>
      </w:r>
      <w:r w:rsidR="009225DC">
        <w:t>)</w:t>
      </w:r>
      <w:r w:rsidR="008735A3">
        <w:t>;</w:t>
      </w:r>
      <w:r w:rsidR="008735A3">
        <w:br/>
        <w:t xml:space="preserve">формирование следующей фигурки (цвета – для отображении в образце, индексы – </w:t>
      </w:r>
      <w:r w:rsidR="00927F32">
        <w:t>0,0</w:t>
      </w:r>
      <w:r w:rsidR="008735A3">
        <w:t>);</w:t>
      </w:r>
      <w:r w:rsidR="008735A3">
        <w:br/>
        <w:t>в дальнейшем здесь же будет эмитирование сигнала о перерисовке образца;</w:t>
      </w:r>
      <w:r w:rsidR="008735A3">
        <w:br/>
        <w:t>запуск таймера;</w:t>
      </w:r>
      <w:r w:rsidR="008735A3">
        <w:br/>
      </w:r>
      <w:r w:rsidR="008735A3" w:rsidRPr="007314FA">
        <w:rPr>
          <w:b/>
          <w:color w:val="FF0000"/>
        </w:rPr>
        <w:t xml:space="preserve">перевод фокуса в стакан – </w:t>
      </w:r>
      <w:r w:rsidR="008735A3" w:rsidRPr="007314FA">
        <w:rPr>
          <w:b/>
          <w:color w:val="FF0000"/>
          <w:lang w:val="en-US"/>
        </w:rPr>
        <w:t>setFocus</w:t>
      </w:r>
      <w:r w:rsidR="008735A3" w:rsidRPr="007314FA">
        <w:rPr>
          <w:b/>
          <w:color w:val="FF0000"/>
        </w:rPr>
        <w:t>()</w:t>
      </w:r>
      <w:r w:rsidR="007314FA" w:rsidRPr="007314FA">
        <w:rPr>
          <w:b/>
          <w:color w:val="FF0000"/>
        </w:rPr>
        <w:t xml:space="preserve"> !!!</w:t>
      </w:r>
      <w:r w:rsidR="00927F32">
        <w:rPr>
          <w:b/>
          <w:color w:val="000000" w:themeColor="text1"/>
        </w:rPr>
        <w:t>Иначе события от клавиатуры будут поступать главному окну!</w:t>
      </w:r>
    </w:p>
    <w:p w:rsidR="005E0646" w:rsidRPr="006056C2" w:rsidRDefault="006B19DE" w:rsidP="0097589B">
      <w:pPr>
        <w:pStyle w:val="a3"/>
        <w:numPr>
          <w:ilvl w:val="0"/>
          <w:numId w:val="25"/>
        </w:numPr>
      </w:pPr>
      <w:r>
        <w:t>Соедините действие (</w:t>
      </w:r>
      <w:r>
        <w:rPr>
          <w:lang w:val="en-US"/>
        </w:rPr>
        <w:t>action</w:t>
      </w:r>
      <w:r>
        <w:t xml:space="preserve">)о начале новой игры со слотом </w:t>
      </w:r>
      <w:r>
        <w:rPr>
          <w:lang w:val="en-US"/>
        </w:rPr>
        <w:t>slotNewGame</w:t>
      </w:r>
      <w:r w:rsidRPr="006B19DE">
        <w:t>()</w:t>
      </w:r>
    </w:p>
    <w:p w:rsidR="006056C2" w:rsidRPr="00C62AC3" w:rsidRDefault="006056C2" w:rsidP="0097589B">
      <w:pPr>
        <w:pStyle w:val="a3"/>
        <w:numPr>
          <w:ilvl w:val="0"/>
          <w:numId w:val="25"/>
        </w:numPr>
      </w:pPr>
      <w:r w:rsidRPr="006056C2">
        <w:t xml:space="preserve"> </w:t>
      </w:r>
      <w:r w:rsidRPr="006056C2">
        <w:rPr>
          <w:highlight w:val="yellow"/>
        </w:rPr>
        <w:t>Вызовите</w:t>
      </w:r>
      <w:r>
        <w:t xml:space="preserve">  перерисовку стакана</w:t>
      </w:r>
      <w:r w:rsidRPr="006056C2">
        <w:t>-</w:t>
      </w:r>
      <w:r>
        <w:t xml:space="preserve"> </w:t>
      </w:r>
      <w:r>
        <w:rPr>
          <w:lang w:val="en-US"/>
        </w:rPr>
        <w:t>repaint</w:t>
      </w:r>
      <w:r>
        <w:t>()</w:t>
      </w:r>
      <w:r w:rsidRPr="006056C2">
        <w:t xml:space="preserve">. Примечание: без этого не отрисовывается </w:t>
      </w:r>
      <w:r>
        <w:t>фигурка при нажатии на кнопку на панели инструментов.</w:t>
      </w:r>
    </w:p>
    <w:p w:rsidR="00EF5417" w:rsidRPr="00AF29E3" w:rsidRDefault="00EF5417" w:rsidP="00EF5417">
      <w:pPr>
        <w:pStyle w:val="2"/>
      </w:pPr>
      <w:r>
        <w:lastRenderedPageBreak/>
        <w:t>Управление падающей фигуркой посредством клавиатуры</w:t>
      </w:r>
    </w:p>
    <w:p w:rsidR="001F2CAC" w:rsidRPr="001F2CAC" w:rsidRDefault="00EF5417" w:rsidP="00EF5417">
      <w:pPr>
        <w:ind w:left="360"/>
        <w:rPr>
          <w:b/>
          <w:lang w:val="en-US"/>
        </w:rPr>
      </w:pPr>
      <w:r>
        <w:t>В</w:t>
      </w:r>
      <w:r w:rsidR="006056C2" w:rsidRPr="006056C2">
        <w:rPr>
          <w:lang w:val="en-US"/>
        </w:rPr>
        <w:t xml:space="preserve"> </w:t>
      </w:r>
      <w:r>
        <w:t>классе</w:t>
      </w:r>
      <w:r w:rsidR="006056C2" w:rsidRPr="006056C2">
        <w:rPr>
          <w:lang w:val="en-US"/>
        </w:rPr>
        <w:t xml:space="preserve"> </w:t>
      </w:r>
      <w:r w:rsidRPr="00EF5417">
        <w:rPr>
          <w:lang w:val="en-US"/>
        </w:rPr>
        <w:t>Glass</w:t>
      </w:r>
      <w:r w:rsidR="006056C2" w:rsidRPr="006056C2">
        <w:rPr>
          <w:lang w:val="en-US"/>
        </w:rPr>
        <w:t xml:space="preserve"> </w:t>
      </w:r>
      <w:r>
        <w:t>перегружаем</w:t>
      </w:r>
      <w:r w:rsidR="006056C2" w:rsidRPr="006056C2">
        <w:rPr>
          <w:lang w:val="en-US"/>
        </w:rPr>
        <w:t xml:space="preserve"> </w:t>
      </w:r>
      <w:r>
        <w:t>виртуальныйметод</w:t>
      </w:r>
      <w:r w:rsidRPr="001F2CAC">
        <w:rPr>
          <w:lang w:val="en-US"/>
        </w:rPr>
        <w:br/>
      </w:r>
      <w:r w:rsidR="001F2CAC">
        <w:rPr>
          <w:lang w:val="en-US"/>
        </w:rPr>
        <w:t>void</w:t>
      </w:r>
      <w:r w:rsidR="006056C2" w:rsidRPr="006056C2">
        <w:rPr>
          <w:lang w:val="en-US"/>
        </w:rPr>
        <w:t xml:space="preserve"> </w:t>
      </w:r>
      <w:r w:rsidRPr="00EF5417">
        <w:rPr>
          <w:lang w:val="en-US"/>
        </w:rPr>
        <w:t>QWidget</w:t>
      </w:r>
      <w:r w:rsidRPr="001F2CAC">
        <w:rPr>
          <w:lang w:val="en-US"/>
        </w:rPr>
        <w:t>::</w:t>
      </w:r>
      <w:r w:rsidRPr="001F2CAC">
        <w:rPr>
          <w:b/>
          <w:lang w:val="en-US"/>
        </w:rPr>
        <w:t>keyPressEvent(</w:t>
      </w:r>
      <w:r w:rsidRPr="001F2CAC">
        <w:rPr>
          <w:color w:val="800080"/>
          <w:lang w:val="en-US"/>
        </w:rPr>
        <w:t>QKeyEvent</w:t>
      </w:r>
      <w:r w:rsidRPr="001F2CAC">
        <w:rPr>
          <w:color w:val="000000"/>
          <w:lang w:val="en-US"/>
        </w:rPr>
        <w:t>*</w:t>
      </w:r>
      <w:r w:rsidRPr="001F2CAC">
        <w:rPr>
          <w:lang w:val="en-US"/>
        </w:rPr>
        <w:t>event</w:t>
      </w:r>
      <w:r w:rsidRPr="001F2CAC">
        <w:rPr>
          <w:b/>
          <w:lang w:val="en-US"/>
        </w:rPr>
        <w:t>)</w:t>
      </w:r>
      <w:r w:rsidR="001F2CAC" w:rsidRPr="001F2CAC">
        <w:rPr>
          <w:rStyle w:val="HTML1"/>
          <w:rFonts w:eastAsiaTheme="minorHAnsi"/>
          <w:color w:val="313131"/>
          <w:lang w:val="en-US"/>
        </w:rPr>
        <w:t xml:space="preserve"> [virtual protected]</w:t>
      </w:r>
    </w:p>
    <w:p w:rsidR="00EF5417" w:rsidRDefault="00EF5417" w:rsidP="00EF5417">
      <w:pPr>
        <w:ind w:left="360"/>
      </w:pPr>
      <w:r>
        <w:t>, в котором будем «управлять» падающей фигуркой посредством событий клавиатуры. В этом методе следует предусмотреть:</w:t>
      </w:r>
    </w:p>
    <w:p w:rsidR="00EF5417" w:rsidRPr="00891814" w:rsidRDefault="006056C2" w:rsidP="00EF5417">
      <w:pPr>
        <w:pStyle w:val="a6"/>
        <w:rPr>
          <w:lang w:eastAsia="ru-RU"/>
        </w:rPr>
      </w:pPr>
      <w:r>
        <w:rPr>
          <w:color w:val="808000"/>
          <w:lang w:eastAsia="ru-RU"/>
        </w:rPr>
        <w:t>v</w:t>
      </w:r>
      <w:r w:rsidR="00EF5417" w:rsidRPr="008F6896">
        <w:rPr>
          <w:color w:val="808000"/>
          <w:lang w:val="en-US" w:eastAsia="ru-RU"/>
        </w:rPr>
        <w:t>oid</w:t>
      </w:r>
      <w:r>
        <w:rPr>
          <w:color w:val="808000"/>
          <w:lang w:eastAsia="ru-RU"/>
        </w:rPr>
        <w:t xml:space="preserve"> </w:t>
      </w:r>
      <w:r w:rsidR="00EF5417" w:rsidRPr="008F6896">
        <w:rPr>
          <w:lang w:val="en-US" w:eastAsia="ru-RU"/>
        </w:rPr>
        <w:t>Glass</w:t>
      </w:r>
      <w:r w:rsidR="00EF5417" w:rsidRPr="00891814">
        <w:rPr>
          <w:color w:val="000000"/>
          <w:lang w:eastAsia="ru-RU"/>
        </w:rPr>
        <w:t>::</w:t>
      </w:r>
      <w:r w:rsidR="00EF5417" w:rsidRPr="008F6896">
        <w:rPr>
          <w:lang w:val="en-US" w:eastAsia="ru-RU"/>
        </w:rPr>
        <w:t>keyPressEvent</w:t>
      </w:r>
      <w:r w:rsidR="00EF5417" w:rsidRPr="00891814">
        <w:rPr>
          <w:color w:val="000000"/>
          <w:lang w:eastAsia="ru-RU"/>
        </w:rPr>
        <w:t>(</w:t>
      </w:r>
      <w:r w:rsidR="00EF5417" w:rsidRPr="008F6896">
        <w:rPr>
          <w:color w:val="800080"/>
          <w:lang w:val="en-US" w:eastAsia="ru-RU"/>
        </w:rPr>
        <w:t>QKeyEvent</w:t>
      </w:r>
      <w:r w:rsidR="00EF5417" w:rsidRPr="00891814">
        <w:rPr>
          <w:color w:val="000000"/>
          <w:lang w:eastAsia="ru-RU"/>
        </w:rPr>
        <w:t>*</w:t>
      </w:r>
      <w:r w:rsidR="00EF5417" w:rsidRPr="008F6896">
        <w:rPr>
          <w:lang w:val="en-US" w:eastAsia="ru-RU"/>
        </w:rPr>
        <w:t>event</w:t>
      </w:r>
      <w:r w:rsidR="00EF5417" w:rsidRPr="00891814">
        <w:rPr>
          <w:color w:val="000000"/>
          <w:lang w:eastAsia="ru-RU"/>
        </w:rPr>
        <w:t>)</w:t>
      </w:r>
    </w:p>
    <w:p w:rsidR="00EF5417" w:rsidRPr="00814E56" w:rsidRDefault="00EF5417" w:rsidP="00EF5417">
      <w:pPr>
        <w:pStyle w:val="a6"/>
        <w:rPr>
          <w:color w:val="000000"/>
          <w:lang w:eastAsia="ru-RU"/>
        </w:rPr>
      </w:pPr>
      <w:r w:rsidRPr="00814E56">
        <w:rPr>
          <w:color w:val="000000"/>
          <w:lang w:eastAsia="ru-RU"/>
        </w:rPr>
        <w:t>{</w:t>
      </w:r>
      <w:r w:rsidR="006056C2">
        <w:rPr>
          <w:color w:val="000000"/>
          <w:lang w:eastAsia="ru-RU"/>
        </w:rPr>
        <w:t xml:space="preserve"> </w:t>
      </w:r>
    </w:p>
    <w:p w:rsidR="00EF5417" w:rsidRPr="00814E56" w:rsidRDefault="00EF5417" w:rsidP="00EF5417">
      <w:pPr>
        <w:pStyle w:val="HTML"/>
        <w:rPr>
          <w:color w:val="800080"/>
        </w:rPr>
      </w:pPr>
      <w:r w:rsidRPr="00814E56">
        <w:rPr>
          <w:color w:val="800080"/>
        </w:rPr>
        <w:tab/>
      </w:r>
    </w:p>
    <w:p w:rsidR="00EF5417" w:rsidRPr="00814E56" w:rsidRDefault="00EF5417" w:rsidP="00063142">
      <w:pPr>
        <w:pStyle w:val="HTML"/>
        <w:ind w:left="708"/>
      </w:pPr>
      <w:r w:rsidRPr="00EF5417">
        <w:rPr>
          <w:color w:val="808000"/>
          <w:lang w:val="en-US"/>
        </w:rPr>
        <w:t>if</w:t>
      </w:r>
      <w:r w:rsidRPr="00814E56">
        <w:rPr>
          <w:color w:val="000000"/>
        </w:rPr>
        <w:t>(</w:t>
      </w:r>
      <w:r w:rsidRPr="00EF5417">
        <w:rPr>
          <w:color w:val="800000"/>
          <w:lang w:val="en-US"/>
        </w:rPr>
        <w:t>gameOn</w:t>
      </w:r>
      <w:r w:rsidRPr="00814E56">
        <w:rPr>
          <w:color w:val="000000"/>
        </w:rPr>
        <w:t>)</w:t>
      </w:r>
    </w:p>
    <w:p w:rsidR="00EF5417" w:rsidRPr="00814E56" w:rsidRDefault="00EF5417" w:rsidP="00063142">
      <w:pPr>
        <w:pStyle w:val="HTML"/>
        <w:ind w:left="708"/>
        <w:rPr>
          <w:color w:val="000000"/>
        </w:rPr>
      </w:pPr>
      <w:r w:rsidRPr="00814E56">
        <w:rPr>
          <w:color w:val="000000"/>
        </w:rPr>
        <w:t>{</w:t>
      </w:r>
    </w:p>
    <w:p w:rsidR="00EF5417" w:rsidRPr="00FE4481" w:rsidRDefault="00EF5417" w:rsidP="00063142">
      <w:pPr>
        <w:pStyle w:val="a6"/>
        <w:ind w:left="3543"/>
        <w:rPr>
          <w:b/>
          <w:lang w:eastAsia="ru-RU"/>
        </w:rPr>
      </w:pPr>
      <w:r w:rsidRPr="00FE4481">
        <w:rPr>
          <w:b/>
          <w:color w:val="008000"/>
          <w:lang w:eastAsia="ru-RU"/>
        </w:rPr>
        <w:t>//Если</w:t>
      </w:r>
      <w:r w:rsidRPr="00FE4481">
        <w:rPr>
          <w:b/>
          <w:color w:val="00B050"/>
          <w:lang w:eastAsia="ru-RU"/>
        </w:rPr>
        <w:t xml:space="preserve">«идет </w:t>
      </w:r>
      <w:r w:rsidRPr="00FE4481">
        <w:rPr>
          <w:b/>
          <w:color w:val="008000"/>
          <w:lang w:eastAsia="ru-RU"/>
        </w:rPr>
        <w:t>игра»</w:t>
      </w:r>
    </w:p>
    <w:p w:rsidR="00EF5417" w:rsidRPr="008F6896" w:rsidRDefault="00EF5417" w:rsidP="00063142">
      <w:pPr>
        <w:pStyle w:val="a6"/>
        <w:ind w:left="3543"/>
        <w:rPr>
          <w:lang w:eastAsia="ru-RU"/>
        </w:rPr>
      </w:pPr>
    </w:p>
    <w:p w:rsidR="00EF5417" w:rsidRPr="008A700F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switch</w:t>
      </w:r>
      <w:r w:rsidRPr="008A700F">
        <w:rPr>
          <w:color w:val="000000"/>
          <w:lang w:val="en-US" w:eastAsia="ru-RU"/>
        </w:rPr>
        <w:t>(</w:t>
      </w:r>
      <w:r w:rsidRPr="008F6896">
        <w:rPr>
          <w:lang w:val="en-US" w:eastAsia="ru-RU"/>
        </w:rPr>
        <w:t>event</w:t>
      </w:r>
      <w:r w:rsidRPr="008A700F">
        <w:rPr>
          <w:color w:val="000000"/>
          <w:lang w:val="en-US" w:eastAsia="ru-RU"/>
        </w:rPr>
        <w:t>-&gt;</w:t>
      </w:r>
      <w:r w:rsidRPr="008F6896">
        <w:rPr>
          <w:lang w:val="en-US" w:eastAsia="ru-RU"/>
        </w:rPr>
        <w:t>key</w:t>
      </w:r>
      <w:r w:rsidRPr="008A700F">
        <w:rPr>
          <w:color w:val="000000"/>
          <w:lang w:val="en-US" w:eastAsia="ru-RU"/>
        </w:rPr>
        <w:t>()){</w:t>
      </w:r>
      <w:r w:rsidRPr="008A700F">
        <w:rPr>
          <w:color w:val="008000"/>
          <w:lang w:val="en-US" w:eastAsia="ru-RU"/>
        </w:rPr>
        <w:t>//</w:t>
      </w:r>
      <w:r w:rsidRPr="008F6896">
        <w:rPr>
          <w:color w:val="008000"/>
          <w:lang w:eastAsia="ru-RU"/>
        </w:rPr>
        <w:t>коднажатойклавиш</w:t>
      </w:r>
      <w:r>
        <w:rPr>
          <w:color w:val="008000"/>
          <w:lang w:eastAsia="ru-RU"/>
        </w:rPr>
        <w:t>и</w:t>
      </w:r>
    </w:p>
    <w:p w:rsidR="00EF5417" w:rsidRPr="008A700F" w:rsidRDefault="00EF5417" w:rsidP="00063142">
      <w:pPr>
        <w:pStyle w:val="a6"/>
        <w:ind w:left="3543"/>
        <w:rPr>
          <w:lang w:val="en-US" w:eastAsia="ru-RU"/>
        </w:rPr>
      </w:pPr>
      <w:r w:rsidRPr="00EF7278">
        <w:rPr>
          <w:color w:val="808000"/>
          <w:lang w:val="en-US" w:eastAsia="ru-RU"/>
        </w:rPr>
        <w:t>case</w:t>
      </w:r>
      <w:r w:rsidRPr="00EF7278">
        <w:rPr>
          <w:color w:val="800080"/>
          <w:lang w:val="en-US" w:eastAsia="ru-RU"/>
        </w:rPr>
        <w:t>Qt</w:t>
      </w:r>
      <w:r w:rsidRPr="008A700F">
        <w:rPr>
          <w:color w:val="000000"/>
          <w:lang w:val="en-US" w:eastAsia="ru-RU"/>
        </w:rPr>
        <w:t>::</w:t>
      </w:r>
      <w:r w:rsidRPr="00EF7278">
        <w:rPr>
          <w:lang w:val="en-US" w:eastAsia="ru-RU"/>
        </w:rPr>
        <w:t>Key</w:t>
      </w:r>
      <w:r w:rsidRPr="008A700F">
        <w:rPr>
          <w:lang w:val="en-US" w:eastAsia="ru-RU"/>
        </w:rPr>
        <w:t>_</w:t>
      </w:r>
      <w:r w:rsidRPr="00EF7278">
        <w:rPr>
          <w:lang w:val="en-US" w:eastAsia="ru-RU"/>
        </w:rPr>
        <w:t>Left</w:t>
      </w:r>
      <w:r w:rsidRPr="008A700F">
        <w:rPr>
          <w:color w:val="000000"/>
          <w:lang w:val="en-US" w:eastAsia="ru-RU"/>
        </w:rPr>
        <w:t>:</w:t>
      </w:r>
    </w:p>
    <w:p w:rsidR="00EF5417" w:rsidRPr="008F6896" w:rsidRDefault="00EF5417" w:rsidP="00063142">
      <w:pPr>
        <w:pStyle w:val="a6"/>
        <w:ind w:left="3543"/>
        <w:rPr>
          <w:lang w:eastAsia="ru-RU"/>
        </w:rPr>
      </w:pPr>
      <w:r>
        <w:rPr>
          <w:lang w:eastAsia="ru-RU"/>
        </w:rPr>
        <w:t>//если есть «куда», перемещаем фигурку влево</w:t>
      </w:r>
    </w:p>
    <w:p w:rsidR="00EF5417" w:rsidRPr="00C649E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break</w:t>
      </w:r>
      <w:r w:rsidRPr="00C649E6">
        <w:rPr>
          <w:color w:val="000000"/>
          <w:lang w:val="en-US" w:eastAsia="ru-RU"/>
        </w:rPr>
        <w:t>;</w:t>
      </w:r>
    </w:p>
    <w:p w:rsidR="00EF5417" w:rsidRPr="00C649E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Pr="008F6896">
        <w:rPr>
          <w:color w:val="800080"/>
          <w:lang w:val="en-US" w:eastAsia="ru-RU"/>
        </w:rPr>
        <w:t>Qt</w:t>
      </w:r>
      <w:r w:rsidRPr="00C649E6">
        <w:rPr>
          <w:color w:val="000000"/>
          <w:lang w:val="en-US" w:eastAsia="ru-RU"/>
        </w:rPr>
        <w:t>::</w:t>
      </w:r>
      <w:r w:rsidRPr="008F6896">
        <w:rPr>
          <w:lang w:val="en-US" w:eastAsia="ru-RU"/>
        </w:rPr>
        <w:t>Key</w:t>
      </w:r>
      <w:r w:rsidRPr="00C649E6">
        <w:rPr>
          <w:lang w:val="en-US" w:eastAsia="ru-RU"/>
        </w:rPr>
        <w:t>_</w:t>
      </w:r>
      <w:r w:rsidRPr="008F6896">
        <w:rPr>
          <w:lang w:val="en-US" w:eastAsia="ru-RU"/>
        </w:rPr>
        <w:t>Right</w:t>
      </w:r>
      <w:r w:rsidRPr="00C649E6">
        <w:rPr>
          <w:color w:val="000000"/>
          <w:lang w:val="en-US" w:eastAsia="ru-RU"/>
        </w:rPr>
        <w:t>:</w:t>
      </w:r>
    </w:p>
    <w:p w:rsidR="00EF5417" w:rsidRPr="00C649E6" w:rsidRDefault="00EF5417" w:rsidP="00063142">
      <w:pPr>
        <w:pStyle w:val="a6"/>
        <w:ind w:left="3543"/>
        <w:rPr>
          <w:lang w:val="en-US" w:eastAsia="ru-RU"/>
        </w:rPr>
      </w:pPr>
      <w:r w:rsidRPr="00C649E6">
        <w:rPr>
          <w:lang w:val="en-US" w:eastAsia="ru-RU"/>
        </w:rPr>
        <w:t>//…</w:t>
      </w:r>
    </w:p>
    <w:p w:rsidR="00EF5417" w:rsidRPr="00C649E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break</w:t>
      </w:r>
      <w:r w:rsidRPr="00C649E6">
        <w:rPr>
          <w:color w:val="000000"/>
          <w:lang w:val="en-US" w:eastAsia="ru-RU"/>
        </w:rPr>
        <w:t>;</w:t>
      </w:r>
    </w:p>
    <w:p w:rsidR="00EF5417" w:rsidRPr="00C649E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Pr="008F6896">
        <w:rPr>
          <w:color w:val="800080"/>
          <w:lang w:val="en-US" w:eastAsia="ru-RU"/>
        </w:rPr>
        <w:t>Qt</w:t>
      </w:r>
      <w:r w:rsidRPr="00C649E6">
        <w:rPr>
          <w:color w:val="000000"/>
          <w:lang w:val="en-US" w:eastAsia="ru-RU"/>
        </w:rPr>
        <w:t>::</w:t>
      </w:r>
      <w:r w:rsidRPr="008F6896">
        <w:rPr>
          <w:lang w:val="en-US" w:eastAsia="ru-RU"/>
        </w:rPr>
        <w:t>Key</w:t>
      </w:r>
      <w:r w:rsidRPr="00C649E6">
        <w:rPr>
          <w:lang w:val="en-US" w:eastAsia="ru-RU"/>
        </w:rPr>
        <w:t>_</w:t>
      </w:r>
      <w:r w:rsidRPr="008F6896">
        <w:rPr>
          <w:lang w:val="en-US" w:eastAsia="ru-RU"/>
        </w:rPr>
        <w:t>Down</w:t>
      </w:r>
      <w:r w:rsidRPr="00C649E6">
        <w:rPr>
          <w:color w:val="000000"/>
          <w:lang w:val="en-US" w:eastAsia="ru-RU"/>
        </w:rPr>
        <w:t>:</w:t>
      </w:r>
    </w:p>
    <w:p w:rsidR="00EF5417" w:rsidRPr="008F6896" w:rsidRDefault="00EF5417" w:rsidP="00063142">
      <w:pPr>
        <w:pStyle w:val="a6"/>
        <w:ind w:left="3543"/>
        <w:rPr>
          <w:lang w:eastAsia="ru-RU"/>
        </w:rPr>
      </w:pPr>
      <w:r w:rsidRPr="008F6896">
        <w:rPr>
          <w:lang w:eastAsia="ru-RU"/>
        </w:rPr>
        <w:t>//</w:t>
      </w:r>
      <w:r>
        <w:rPr>
          <w:lang w:eastAsia="ru-RU"/>
        </w:rPr>
        <w:t xml:space="preserve">циклически </w:t>
      </w:r>
      <w:r w:rsidRPr="008F6896">
        <w:rPr>
          <w:lang w:eastAsia="ru-RU"/>
        </w:rPr>
        <w:t>”</w:t>
      </w:r>
      <w:r>
        <w:rPr>
          <w:lang w:eastAsia="ru-RU"/>
        </w:rPr>
        <w:t>переливаем</w:t>
      </w:r>
      <w:r w:rsidRPr="008F6896">
        <w:rPr>
          <w:lang w:eastAsia="ru-RU"/>
        </w:rPr>
        <w:t>”</w:t>
      </w:r>
      <w:r>
        <w:rPr>
          <w:lang w:eastAsia="ru-RU"/>
        </w:rPr>
        <w:t xml:space="preserve"> цвета в фигурке сверху вниз</w:t>
      </w:r>
    </w:p>
    <w:p w:rsidR="00EF5417" w:rsidRPr="00891814" w:rsidRDefault="00EF5417" w:rsidP="00063142">
      <w:pPr>
        <w:pStyle w:val="a6"/>
        <w:ind w:left="3543"/>
        <w:rPr>
          <w:lang w:eastAsia="ru-RU"/>
        </w:rPr>
      </w:pPr>
      <w:r w:rsidRPr="008F6896">
        <w:rPr>
          <w:color w:val="808000"/>
          <w:lang w:val="en-US" w:eastAsia="ru-RU"/>
        </w:rPr>
        <w:t>break</w:t>
      </w:r>
      <w:r w:rsidRPr="00891814">
        <w:rPr>
          <w:color w:val="000000"/>
          <w:lang w:eastAsia="ru-RU"/>
        </w:rPr>
        <w:t>;</w:t>
      </w:r>
    </w:p>
    <w:p w:rsidR="00EF5417" w:rsidRPr="00891814" w:rsidRDefault="00EF5417" w:rsidP="00063142">
      <w:pPr>
        <w:pStyle w:val="a6"/>
        <w:ind w:left="3543"/>
        <w:rPr>
          <w:lang w:eastAsia="ru-RU"/>
        </w:rPr>
      </w:pPr>
      <w:r w:rsidRPr="008F6896">
        <w:rPr>
          <w:color w:val="808000"/>
          <w:lang w:val="en-US" w:eastAsia="ru-RU"/>
        </w:rPr>
        <w:t>case</w:t>
      </w:r>
      <w:r w:rsidRPr="008F6896">
        <w:rPr>
          <w:color w:val="800080"/>
          <w:lang w:val="en-US" w:eastAsia="ru-RU"/>
        </w:rPr>
        <w:t>Qt</w:t>
      </w:r>
      <w:r w:rsidRPr="00891814">
        <w:rPr>
          <w:color w:val="000000"/>
          <w:lang w:eastAsia="ru-RU"/>
        </w:rPr>
        <w:t>::</w:t>
      </w:r>
      <w:r w:rsidRPr="008F6896">
        <w:rPr>
          <w:lang w:val="en-US" w:eastAsia="ru-RU"/>
        </w:rPr>
        <w:t>Key</w:t>
      </w:r>
      <w:r w:rsidRPr="00891814">
        <w:rPr>
          <w:lang w:eastAsia="ru-RU"/>
        </w:rPr>
        <w:t>_</w:t>
      </w:r>
      <w:r w:rsidRPr="008F6896">
        <w:rPr>
          <w:lang w:val="en-US" w:eastAsia="ru-RU"/>
        </w:rPr>
        <w:t>Up</w:t>
      </w:r>
      <w:r w:rsidRPr="00891814">
        <w:rPr>
          <w:color w:val="000000"/>
          <w:lang w:eastAsia="ru-RU"/>
        </w:rPr>
        <w:t>:</w:t>
      </w:r>
    </w:p>
    <w:p w:rsidR="00C74D35" w:rsidRPr="00C74D35" w:rsidRDefault="00C74D35" w:rsidP="00C74D35">
      <w:pPr>
        <w:pStyle w:val="a6"/>
        <w:ind w:left="3543"/>
        <w:rPr>
          <w:lang w:eastAsia="ru-RU"/>
        </w:rPr>
      </w:pPr>
      <w:r w:rsidRPr="008F6896">
        <w:rPr>
          <w:lang w:eastAsia="ru-RU"/>
        </w:rPr>
        <w:t>//</w:t>
      </w:r>
      <w:r>
        <w:rPr>
          <w:lang w:eastAsia="ru-RU"/>
        </w:rPr>
        <w:t xml:space="preserve">циклически </w:t>
      </w:r>
      <w:r w:rsidRPr="008F6896">
        <w:rPr>
          <w:lang w:eastAsia="ru-RU"/>
        </w:rPr>
        <w:t>”</w:t>
      </w:r>
      <w:r>
        <w:rPr>
          <w:lang w:eastAsia="ru-RU"/>
        </w:rPr>
        <w:t>переливаем</w:t>
      </w:r>
      <w:r w:rsidRPr="008F6896">
        <w:rPr>
          <w:lang w:eastAsia="ru-RU"/>
        </w:rPr>
        <w:t>”</w:t>
      </w:r>
      <w:r>
        <w:rPr>
          <w:lang w:eastAsia="ru-RU"/>
        </w:rPr>
        <w:t xml:space="preserve"> цвета в фигурке снизу вверх</w:t>
      </w:r>
    </w:p>
    <w:p w:rsidR="00EF5417" w:rsidRPr="008F689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break</w:t>
      </w:r>
      <w:r w:rsidRPr="008F6896">
        <w:rPr>
          <w:color w:val="000000"/>
          <w:lang w:val="en-US" w:eastAsia="ru-RU"/>
        </w:rPr>
        <w:t>;</w:t>
      </w:r>
    </w:p>
    <w:p w:rsidR="00EF5417" w:rsidRPr="008F689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Pr="008F6896">
        <w:rPr>
          <w:color w:val="800080"/>
          <w:lang w:val="en-US" w:eastAsia="ru-RU"/>
        </w:rPr>
        <w:t>Qt</w:t>
      </w:r>
      <w:r w:rsidRPr="008F6896">
        <w:rPr>
          <w:color w:val="000000"/>
          <w:lang w:val="en-US" w:eastAsia="ru-RU"/>
        </w:rPr>
        <w:t>::</w:t>
      </w:r>
      <w:r w:rsidRPr="008F6896">
        <w:rPr>
          <w:lang w:val="en-US" w:eastAsia="ru-RU"/>
        </w:rPr>
        <w:t>Key_Space</w:t>
      </w:r>
      <w:r w:rsidRPr="008F6896">
        <w:rPr>
          <w:color w:val="000000"/>
          <w:lang w:val="en-US" w:eastAsia="ru-RU"/>
        </w:rPr>
        <w:t>:</w:t>
      </w:r>
    </w:p>
    <w:p w:rsidR="00EF5417" w:rsidRPr="00EF5417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008000"/>
          <w:lang w:val="en-US" w:eastAsia="ru-RU"/>
        </w:rPr>
        <w:t>//</w:t>
      </w:r>
      <w:r w:rsidRPr="00EF5417">
        <w:rPr>
          <w:color w:val="C0C0C0"/>
          <w:lang w:val="en-US" w:eastAsia="ru-RU"/>
        </w:rPr>
        <w:t>«</w:t>
      </w:r>
      <w:r w:rsidRPr="008F6896">
        <w:rPr>
          <w:lang w:eastAsia="ru-RU"/>
        </w:rPr>
        <w:t>роняем</w:t>
      </w:r>
      <w:r w:rsidRPr="00EF5417">
        <w:rPr>
          <w:lang w:val="en-US" w:eastAsia="ru-RU"/>
        </w:rPr>
        <w:t xml:space="preserve">» </w:t>
      </w:r>
      <w:r>
        <w:rPr>
          <w:lang w:eastAsia="ru-RU"/>
        </w:rPr>
        <w:t>фигурку</w:t>
      </w:r>
    </w:p>
    <w:p w:rsidR="00EF5417" w:rsidRPr="008F689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break</w:t>
      </w:r>
      <w:r w:rsidRPr="008F6896">
        <w:rPr>
          <w:color w:val="000000"/>
          <w:lang w:val="en-US" w:eastAsia="ru-RU"/>
        </w:rPr>
        <w:t>;</w:t>
      </w:r>
    </w:p>
    <w:p w:rsidR="00EF5417" w:rsidRPr="008F689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default</w:t>
      </w:r>
      <w:r w:rsidRPr="008F6896">
        <w:rPr>
          <w:color w:val="000000"/>
          <w:lang w:val="en-US" w:eastAsia="ru-RU"/>
        </w:rPr>
        <w:t>:</w:t>
      </w:r>
    </w:p>
    <w:p w:rsidR="00EF5417" w:rsidRPr="00814E56" w:rsidRDefault="00EF5417" w:rsidP="00063142">
      <w:pPr>
        <w:pStyle w:val="a6"/>
        <w:ind w:left="3543"/>
        <w:rPr>
          <w:lang w:val="en-US" w:eastAsia="ru-RU"/>
        </w:rPr>
      </w:pPr>
      <w:r w:rsidRPr="008F6896">
        <w:rPr>
          <w:color w:val="800080"/>
          <w:lang w:val="en-US" w:eastAsia="ru-RU"/>
        </w:rPr>
        <w:t>Q</w:t>
      </w:r>
      <w:r w:rsidR="001F2CAC">
        <w:rPr>
          <w:color w:val="800080"/>
          <w:lang w:val="en-US" w:eastAsia="ru-RU"/>
        </w:rPr>
        <w:t>Widget</w:t>
      </w:r>
      <w:r w:rsidRPr="00814E56">
        <w:rPr>
          <w:color w:val="000000"/>
          <w:lang w:val="en-US" w:eastAsia="ru-RU"/>
        </w:rPr>
        <w:t>::</w:t>
      </w:r>
      <w:r w:rsidRPr="008F6896">
        <w:rPr>
          <w:lang w:val="en-US" w:eastAsia="ru-RU"/>
        </w:rPr>
        <w:t>keyPressEvent</w:t>
      </w:r>
      <w:r w:rsidRPr="00814E56">
        <w:rPr>
          <w:color w:val="000000"/>
          <w:lang w:val="en-US" w:eastAsia="ru-RU"/>
        </w:rPr>
        <w:t>(</w:t>
      </w:r>
      <w:r w:rsidRPr="008F6896">
        <w:rPr>
          <w:lang w:val="en-US" w:eastAsia="ru-RU"/>
        </w:rPr>
        <w:t>event</w:t>
      </w:r>
      <w:r w:rsidRPr="00814E56">
        <w:rPr>
          <w:color w:val="000000"/>
          <w:lang w:val="en-US" w:eastAsia="ru-RU"/>
        </w:rPr>
        <w:t>); //</w:t>
      </w:r>
      <w:r>
        <w:rPr>
          <w:color w:val="000000"/>
          <w:lang w:eastAsia="ru-RU"/>
        </w:rPr>
        <w:t>принажатиилюбыхдругихклавишвызываембазовуюобработкусобытия</w:t>
      </w:r>
    </w:p>
    <w:p w:rsidR="00EF5417" w:rsidRDefault="00EF5417" w:rsidP="00063142">
      <w:pPr>
        <w:pStyle w:val="a6"/>
        <w:ind w:left="3543"/>
        <w:rPr>
          <w:color w:val="000000"/>
          <w:lang w:val="en-US" w:eastAsia="ru-RU"/>
        </w:rPr>
      </w:pPr>
      <w:r w:rsidRPr="008F6896">
        <w:rPr>
          <w:color w:val="000000"/>
          <w:lang w:val="en-US" w:eastAsia="ru-RU"/>
        </w:rPr>
        <w:t>}</w:t>
      </w:r>
    </w:p>
    <w:p w:rsidR="007A5162" w:rsidRDefault="007A5162" w:rsidP="00063142">
      <w:pPr>
        <w:pStyle w:val="a6"/>
        <w:ind w:left="3543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>else{</w:t>
      </w:r>
    </w:p>
    <w:p w:rsidR="007A5162" w:rsidRPr="00814E56" w:rsidRDefault="007A5162" w:rsidP="00063142">
      <w:pPr>
        <w:pStyle w:val="HTML"/>
        <w:ind w:left="708"/>
        <w:rPr>
          <w:lang w:val="en-US"/>
        </w:rPr>
      </w:pPr>
      <w:r w:rsidRPr="00EF5417">
        <w:rPr>
          <w:color w:val="800080"/>
          <w:lang w:val="en-US"/>
        </w:rPr>
        <w:t>Q</w:t>
      </w:r>
      <w:r>
        <w:rPr>
          <w:color w:val="800080"/>
          <w:lang w:val="en-US"/>
        </w:rPr>
        <w:t>Widget</w:t>
      </w:r>
      <w:r w:rsidRPr="00814E56">
        <w:rPr>
          <w:color w:val="000000"/>
          <w:lang w:val="en-US"/>
        </w:rPr>
        <w:t>::</w:t>
      </w:r>
      <w:r w:rsidRPr="00EF5417">
        <w:rPr>
          <w:i/>
          <w:iCs/>
          <w:color w:val="000000"/>
          <w:lang w:val="en-US"/>
        </w:rPr>
        <w:t>keyPressEvent</w:t>
      </w:r>
      <w:r w:rsidRPr="00814E56">
        <w:rPr>
          <w:color w:val="000000"/>
          <w:lang w:val="en-US"/>
        </w:rPr>
        <w:t>(</w:t>
      </w:r>
      <w:r w:rsidRPr="00EF5417">
        <w:rPr>
          <w:color w:val="000000"/>
          <w:lang w:val="en-US"/>
        </w:rPr>
        <w:t>event</w:t>
      </w:r>
      <w:r w:rsidRPr="00814E56">
        <w:rPr>
          <w:color w:val="000000"/>
          <w:lang w:val="en-US"/>
        </w:rPr>
        <w:t>);</w:t>
      </w:r>
      <w:r w:rsidRPr="00814E56">
        <w:rPr>
          <w:color w:val="008000"/>
          <w:lang w:val="en-US"/>
        </w:rPr>
        <w:t>//</w:t>
      </w:r>
      <w:r>
        <w:rPr>
          <w:color w:val="008000"/>
        </w:rPr>
        <w:t>предоставляемвозможностьбазовому</w:t>
      </w:r>
    </w:p>
    <w:p w:rsidR="007A5162" w:rsidRPr="00891814" w:rsidRDefault="007A5162" w:rsidP="00063142">
      <w:pPr>
        <w:pStyle w:val="HTML"/>
        <w:ind w:left="708"/>
        <w:rPr>
          <w:lang w:val="en-US"/>
        </w:rPr>
      </w:pPr>
      <w:r w:rsidRPr="00891814">
        <w:rPr>
          <w:color w:val="008000"/>
          <w:lang w:val="en-US"/>
        </w:rPr>
        <w:t>//</w:t>
      </w:r>
      <w:r>
        <w:rPr>
          <w:color w:val="008000"/>
        </w:rPr>
        <w:t>классуобработатьсобытие</w:t>
      </w:r>
    </w:p>
    <w:p w:rsidR="007A5162" w:rsidRDefault="007A5162" w:rsidP="00063142">
      <w:pPr>
        <w:pStyle w:val="a6"/>
        <w:ind w:left="3543"/>
        <w:rPr>
          <w:color w:val="000000"/>
          <w:lang w:val="en-US" w:eastAsia="ru-RU"/>
        </w:rPr>
      </w:pPr>
    </w:p>
    <w:p w:rsidR="007A5162" w:rsidRPr="008F6896" w:rsidRDefault="007A5162" w:rsidP="00063142">
      <w:pPr>
        <w:pStyle w:val="a6"/>
        <w:ind w:left="3543"/>
        <w:rPr>
          <w:lang w:val="en-US" w:eastAsia="ru-RU"/>
        </w:rPr>
      </w:pPr>
      <w:r>
        <w:rPr>
          <w:color w:val="000000"/>
          <w:lang w:val="en-US" w:eastAsia="ru-RU"/>
        </w:rPr>
        <w:t>}</w:t>
      </w:r>
    </w:p>
    <w:p w:rsidR="00EF5417" w:rsidRPr="008F6896" w:rsidRDefault="00EF5417" w:rsidP="00EF5417">
      <w:pPr>
        <w:pStyle w:val="a6"/>
        <w:rPr>
          <w:lang w:val="en-US"/>
        </w:rPr>
      </w:pPr>
      <w:r w:rsidRPr="008F689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F6E5E" w:rsidRPr="00891814" w:rsidRDefault="00FF6E5E" w:rsidP="00FF6E5E">
      <w:pPr>
        <w:rPr>
          <w:lang w:val="en-US"/>
        </w:rPr>
      </w:pPr>
    </w:p>
    <w:p w:rsidR="00C74D35" w:rsidRPr="00C74D35" w:rsidRDefault="00C74D35" w:rsidP="00C74D35">
      <w:pPr>
        <w:pStyle w:val="3"/>
        <w:rPr>
          <w:lang w:val="en-US"/>
        </w:rPr>
      </w:pPr>
      <w:r>
        <w:t>Подсказка</w:t>
      </w:r>
      <w:r w:rsidRPr="00C74D35">
        <w:rPr>
          <w:lang w:val="en-US"/>
        </w:rPr>
        <w:t>:</w:t>
      </w:r>
    </w:p>
    <w:p w:rsidR="00C74D35" w:rsidRDefault="00C74D35" w:rsidP="00C74D35">
      <w:pPr>
        <w:pStyle w:val="a6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Pr="008F6896">
        <w:rPr>
          <w:color w:val="800080"/>
          <w:lang w:val="en-US" w:eastAsia="ru-RU"/>
        </w:rPr>
        <w:t>Qt</w:t>
      </w:r>
      <w:r w:rsidRPr="008F6896">
        <w:rPr>
          <w:color w:val="000000"/>
          <w:lang w:val="en-US" w:eastAsia="ru-RU"/>
        </w:rPr>
        <w:t>::</w:t>
      </w:r>
      <w:r w:rsidRPr="008F6896">
        <w:rPr>
          <w:lang w:val="en-US" w:eastAsia="ru-RU"/>
        </w:rPr>
        <w:t>Key_Space</w:t>
      </w:r>
      <w:r w:rsidRPr="008F6896">
        <w:rPr>
          <w:color w:val="000000"/>
          <w:lang w:val="en-US" w:eastAsia="ru-RU"/>
        </w:rPr>
        <w:t>:</w:t>
      </w:r>
      <w:r w:rsidRPr="008F6896">
        <w:rPr>
          <w:color w:val="008000"/>
          <w:lang w:val="en-US" w:eastAsia="ru-RU"/>
        </w:rPr>
        <w:t>//</w:t>
      </w:r>
      <w:r w:rsidRPr="00EF5417">
        <w:rPr>
          <w:color w:val="C0C0C0"/>
          <w:lang w:val="en-US" w:eastAsia="ru-RU"/>
        </w:rPr>
        <w:t>«</w:t>
      </w:r>
      <w:r w:rsidRPr="008F6896">
        <w:rPr>
          <w:lang w:eastAsia="ru-RU"/>
        </w:rPr>
        <w:t>роняем</w:t>
      </w:r>
      <w:r w:rsidRPr="00EF5417">
        <w:rPr>
          <w:lang w:val="en-US" w:eastAsia="ru-RU"/>
        </w:rPr>
        <w:t xml:space="preserve">» </w:t>
      </w:r>
      <w:r>
        <w:rPr>
          <w:lang w:eastAsia="ru-RU"/>
        </w:rPr>
        <w:t>фигурку</w:t>
      </w:r>
    </w:p>
    <w:p w:rsidR="00C74D35" w:rsidRPr="00C74D35" w:rsidRDefault="00C74D35" w:rsidP="00C74D35">
      <w:pPr>
        <w:pStyle w:val="a6"/>
        <w:ind w:left="3543"/>
        <w:rPr>
          <w:color w:val="000000"/>
          <w:lang w:val="en-US" w:eastAsia="ru-RU"/>
        </w:rPr>
      </w:pPr>
    </w:p>
    <w:p w:rsidR="00C74D35" w:rsidRPr="00891814" w:rsidRDefault="00C74D35" w:rsidP="00C74D35">
      <w:pPr>
        <w:pStyle w:val="a6"/>
        <w:ind w:left="3543"/>
        <w:rPr>
          <w:lang w:val="en-US" w:eastAsia="ru-RU"/>
        </w:rPr>
      </w:pPr>
      <w:r w:rsidRPr="00891814">
        <w:rPr>
          <w:color w:val="808000"/>
          <w:lang w:val="en-US" w:eastAsia="ru-RU"/>
        </w:rPr>
        <w:t>{</w:t>
      </w:r>
    </w:p>
    <w:p w:rsidR="00C74D35" w:rsidRDefault="00C74D35" w:rsidP="00C74D35">
      <w:pPr>
        <w:pStyle w:val="a6"/>
        <w:ind w:left="3543"/>
        <w:rPr>
          <w:lang w:eastAsia="ru-RU"/>
        </w:rPr>
      </w:pPr>
      <w:r w:rsidRPr="00814E56">
        <w:rPr>
          <w:lang w:eastAsia="ru-RU"/>
        </w:rPr>
        <w:t>//</w:t>
      </w:r>
      <w:r>
        <w:rPr>
          <w:lang w:eastAsia="ru-RU"/>
        </w:rPr>
        <w:t>ищем «куда ронять»</w:t>
      </w:r>
    </w:p>
    <w:p w:rsidR="00C74D35" w:rsidRPr="00C74D35" w:rsidRDefault="00C74D35" w:rsidP="00C74D35">
      <w:pPr>
        <w:pStyle w:val="a6"/>
        <w:ind w:left="3543"/>
        <w:rPr>
          <w:lang w:eastAsia="ru-RU"/>
        </w:rPr>
      </w:pPr>
      <w:r>
        <w:rPr>
          <w:lang w:eastAsia="ru-RU"/>
        </w:rPr>
        <w:t>//вызываем вспомогательный метод (так как нам нужно будет выполнить те же действия, когда при «падении» вниз фигурке некуда будет падать, то есть она «упрется»), например</w:t>
      </w:r>
      <w:r w:rsidRPr="00C74D35">
        <w:rPr>
          <w:lang w:eastAsia="ru-RU"/>
        </w:rPr>
        <w:t>:</w:t>
      </w:r>
    </w:p>
    <w:p w:rsidR="00C74D35" w:rsidRPr="00814E56" w:rsidRDefault="00C74D35" w:rsidP="00C74D35">
      <w:pPr>
        <w:pStyle w:val="a6"/>
        <w:ind w:left="3543"/>
        <w:rPr>
          <w:lang w:val="en-US" w:eastAsia="ru-RU"/>
        </w:rPr>
      </w:pPr>
      <w:r w:rsidRPr="00814E56">
        <w:rPr>
          <w:lang w:val="en-US" w:eastAsia="ru-RU"/>
        </w:rPr>
        <w:t xml:space="preserve">// </w:t>
      </w:r>
      <w:r>
        <w:rPr>
          <w:lang w:val="en-US" w:eastAsia="ru-RU"/>
        </w:rPr>
        <w:t>void</w:t>
      </w:r>
      <w:r w:rsidR="00AE3E90" w:rsidRPr="00C649E6">
        <w:rPr>
          <w:lang w:val="en-US" w:eastAsia="ru-RU"/>
        </w:rPr>
        <w:t xml:space="preserve"> </w:t>
      </w:r>
      <w:r>
        <w:rPr>
          <w:lang w:val="en-US" w:eastAsia="ru-RU"/>
        </w:rPr>
        <w:t>AcceptColors</w:t>
      </w:r>
      <w:r w:rsidRPr="00814E56">
        <w:rPr>
          <w:lang w:val="en-US" w:eastAsia="ru-RU"/>
        </w:rPr>
        <w:t>(</w:t>
      </w:r>
      <w:r>
        <w:rPr>
          <w:lang w:val="en-US" w:eastAsia="ru-RU"/>
        </w:rPr>
        <w:t>inti</w:t>
      </w:r>
      <w:r w:rsidRPr="00814E56">
        <w:rPr>
          <w:lang w:val="en-US" w:eastAsia="ru-RU"/>
        </w:rPr>
        <w:t xml:space="preserve">, </w:t>
      </w:r>
      <w:r>
        <w:rPr>
          <w:lang w:val="en-US" w:eastAsia="ru-RU"/>
        </w:rPr>
        <w:t>intj</w:t>
      </w:r>
      <w:r w:rsidRPr="00814E56">
        <w:rPr>
          <w:lang w:val="en-US" w:eastAsia="ru-RU"/>
        </w:rPr>
        <w:t>);</w:t>
      </w:r>
    </w:p>
    <w:p w:rsidR="00C74D35" w:rsidRPr="00891814" w:rsidRDefault="00C74D35" w:rsidP="00C74D35">
      <w:pPr>
        <w:pStyle w:val="a6"/>
        <w:ind w:left="3543"/>
        <w:rPr>
          <w:lang w:val="en-US" w:eastAsia="ru-RU"/>
        </w:rPr>
      </w:pPr>
      <w:r w:rsidRPr="00891814">
        <w:rPr>
          <w:lang w:val="en-US" w:eastAsia="ru-RU"/>
        </w:rPr>
        <w:t>//</w:t>
      </w:r>
      <w:r>
        <w:rPr>
          <w:lang w:eastAsia="ru-RU"/>
        </w:rPr>
        <w:t>в</w:t>
      </w:r>
      <w:r w:rsidRPr="00891814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891814">
        <w:rPr>
          <w:lang w:val="en-US" w:eastAsia="ru-RU"/>
        </w:rPr>
        <w:t xml:space="preserve">: </w:t>
      </w:r>
    </w:p>
    <w:p w:rsidR="00C74D35" w:rsidRDefault="00C74D35" w:rsidP="00C74D35">
      <w:pPr>
        <w:pStyle w:val="a6"/>
        <w:ind w:left="3543"/>
        <w:rPr>
          <w:color w:val="000000" w:themeColor="text1"/>
        </w:rPr>
      </w:pPr>
      <w:r>
        <w:rPr>
          <w:lang w:eastAsia="ru-RU"/>
        </w:rPr>
        <w:t>//</w:t>
      </w:r>
      <w:r w:rsidRPr="00C74D35">
        <w:rPr>
          <w:color w:val="000000" w:themeColor="text1"/>
        </w:rPr>
        <w:t>Добавляем фигурку в стакан</w:t>
      </w:r>
    </w:p>
    <w:p w:rsidR="00C74D35" w:rsidRPr="006D0443" w:rsidRDefault="00C74D35" w:rsidP="00C74D35">
      <w:pPr>
        <w:pStyle w:val="a6"/>
        <w:ind w:left="3543"/>
        <w:rPr>
          <w:color w:val="000000" w:themeColor="text1"/>
        </w:rPr>
      </w:pPr>
      <w:r>
        <w:rPr>
          <w:color w:val="000000" w:themeColor="text1"/>
        </w:rPr>
        <w:t xml:space="preserve">//Анализируем и сбрасываем текущее содержимое стакана, </w:t>
      </w:r>
      <w:r w:rsidR="006D0443">
        <w:rPr>
          <w:color w:val="000000" w:themeColor="text1"/>
        </w:rPr>
        <w:t xml:space="preserve">вызываем </w:t>
      </w:r>
      <w:r>
        <w:rPr>
          <w:color w:val="000000" w:themeColor="text1"/>
        </w:rPr>
        <w:t>например</w:t>
      </w:r>
      <w:r w:rsidR="006D0443">
        <w:rPr>
          <w:color w:val="000000" w:themeColor="text1"/>
        </w:rPr>
        <w:t xml:space="preserve">: </w:t>
      </w:r>
      <w:r w:rsidR="006D0443">
        <w:rPr>
          <w:color w:val="000000" w:themeColor="text1"/>
          <w:lang w:val="en-US"/>
        </w:rPr>
        <w:t>voidCheckGlass</w:t>
      </w:r>
      <w:r w:rsidR="006D0443" w:rsidRPr="006D0443">
        <w:rPr>
          <w:color w:val="000000" w:themeColor="text1"/>
        </w:rPr>
        <w:t>();</w:t>
      </w:r>
    </w:p>
    <w:p w:rsidR="006D0443" w:rsidRPr="00814E56" w:rsidRDefault="006D0443" w:rsidP="00C74D35">
      <w:pPr>
        <w:pStyle w:val="a6"/>
        <w:ind w:left="3543"/>
        <w:rPr>
          <w:color w:val="000000" w:themeColor="text1"/>
        </w:rPr>
      </w:pPr>
      <w:r w:rsidRPr="006D0443">
        <w:rPr>
          <w:color w:val="000000" w:themeColor="text1"/>
        </w:rPr>
        <w:t>//Меняем местами next и cur</w:t>
      </w:r>
    </w:p>
    <w:p w:rsidR="006D0443" w:rsidRPr="006D0443" w:rsidRDefault="006D0443" w:rsidP="00C74D35">
      <w:pPr>
        <w:pStyle w:val="a6"/>
        <w:ind w:left="3543"/>
        <w:rPr>
          <w:color w:val="000000" w:themeColor="text1"/>
        </w:rPr>
      </w:pPr>
      <w:r w:rsidRPr="006D0443">
        <w:rPr>
          <w:color w:val="000000" w:themeColor="text1"/>
        </w:rPr>
        <w:t>//</w:t>
      </w:r>
      <w:r>
        <w:rPr>
          <w:color w:val="000000" w:themeColor="text1"/>
        </w:rPr>
        <w:t xml:space="preserve">Настраиваем </w:t>
      </w:r>
      <w:r w:rsidRPr="006D0443">
        <w:rPr>
          <w:color w:val="000000" w:themeColor="text1"/>
        </w:rPr>
        <w:t>next и cur</w:t>
      </w:r>
      <w:r>
        <w:rPr>
          <w:color w:val="000000" w:themeColor="text1"/>
        </w:rPr>
        <w:t xml:space="preserve"> (у </w:t>
      </w:r>
      <w:r>
        <w:rPr>
          <w:color w:val="000000" w:themeColor="text1"/>
          <w:lang w:val="en-US"/>
        </w:rPr>
        <w:t>next</w:t>
      </w:r>
      <w:r>
        <w:rPr>
          <w:color w:val="000000" w:themeColor="text1"/>
        </w:rPr>
        <w:t xml:space="preserve">обнуляем индексы, а у </w:t>
      </w:r>
      <w:r>
        <w:rPr>
          <w:color w:val="000000" w:themeColor="text1"/>
          <w:lang w:val="en-US"/>
        </w:rPr>
        <w:t>cur</w:t>
      </w:r>
      <w:r>
        <w:rPr>
          <w:color w:val="000000" w:themeColor="text1"/>
        </w:rPr>
        <w:t xml:space="preserve">устанавливаем). Также генерируем новые цвета в </w:t>
      </w:r>
      <w:r>
        <w:rPr>
          <w:color w:val="000000" w:themeColor="text1"/>
          <w:lang w:val="en-US"/>
        </w:rPr>
        <w:t>next</w:t>
      </w:r>
    </w:p>
    <w:p w:rsidR="006D0443" w:rsidRPr="006D0443" w:rsidRDefault="006D0443" w:rsidP="00C74D35">
      <w:pPr>
        <w:pStyle w:val="a6"/>
        <w:ind w:left="3543"/>
        <w:rPr>
          <w:color w:val="000000" w:themeColor="text1"/>
          <w:lang w:eastAsia="ru-RU"/>
        </w:rPr>
      </w:pPr>
      <w:r w:rsidRPr="006D0443">
        <w:rPr>
          <w:color w:val="000000" w:themeColor="text1"/>
        </w:rPr>
        <w:lastRenderedPageBreak/>
        <w:t>//</w:t>
      </w:r>
      <w:r>
        <w:rPr>
          <w:color w:val="000000" w:themeColor="text1"/>
        </w:rPr>
        <w:t xml:space="preserve">эмитируем сигнал </w:t>
      </w:r>
      <w:r w:rsidRPr="006D0443">
        <w:rPr>
          <w:color w:val="000000" w:themeColor="text1"/>
        </w:rPr>
        <w:t xml:space="preserve">drawPattern(next); </w:t>
      </w:r>
      <w:r>
        <w:rPr>
          <w:color w:val="000000" w:themeColor="text1"/>
        </w:rPr>
        <w:t>чтобы отрисовать в образце следующую фигурку</w:t>
      </w:r>
    </w:p>
    <w:p w:rsidR="00C74D35" w:rsidRPr="00C74D35" w:rsidRDefault="00C74D35" w:rsidP="00C74D35">
      <w:r>
        <w:t>//</w:t>
      </w:r>
    </w:p>
    <w:p w:rsidR="0054534B" w:rsidRDefault="0054534B" w:rsidP="007A10E1">
      <w:pPr>
        <w:pStyle w:val="2"/>
      </w:pPr>
      <w:r>
        <w:t>Таймер</w:t>
      </w:r>
    </w:p>
    <w:p w:rsidR="005E0736" w:rsidRDefault="005E0736" w:rsidP="005E0736">
      <w:r>
        <w:t>После того, как пользователь начал игру (при выборе пункта меню</w:t>
      </w:r>
      <w:r w:rsidR="0042005F">
        <w:t>, нажатии кнопки «Новая игра»</w:t>
      </w:r>
      <w:r>
        <w:t xml:space="preserve"> или нажатии </w:t>
      </w:r>
      <w:r w:rsidR="0042005F">
        <w:t xml:space="preserve">дублирующей </w:t>
      </w:r>
      <w:r>
        <w:t xml:space="preserve">кнопки на </w:t>
      </w:r>
      <w:r>
        <w:rPr>
          <w:lang w:val="en-US"/>
        </w:rPr>
        <w:t>toolbar</w:t>
      </w:r>
      <w:r w:rsidRPr="001E2932">
        <w:t>-</w:t>
      </w:r>
      <w:r>
        <w:t>е) должна появиться и с определенным интервалом начать «падать» в стакан очередная фигурка</w:t>
      </w:r>
      <w:r w:rsidR="00B904C4">
        <w:t xml:space="preserve"> =</w:t>
      </w:r>
      <w:r w:rsidR="00B904C4" w:rsidRPr="00B904C4">
        <w:t>&gt;</w:t>
      </w:r>
      <w:r w:rsidR="00B904C4">
        <w:t>в соответствующем слоте предусмотреть запуск таймера</w:t>
      </w:r>
      <w:r>
        <w:t>. При каждом тике таймера фигурка должна смещаться на одну клетку вниз, если есть свободная клетка. Если свободной клетки нет, то должны итеративно «сбрасываться» горизонтальные и вертикальные совокупности клеток (</w:t>
      </w:r>
      <w:r w:rsidRPr="00305DF4">
        <w:t>&gt;=3</w:t>
      </w:r>
      <w:r>
        <w:t xml:space="preserve">), закрашенных одинаковым цветом. После этого генерируется </w:t>
      </w:r>
      <w:r w:rsidR="0042005F">
        <w:t xml:space="preserve">и начинает «падать» </w:t>
      </w:r>
      <w:r>
        <w:t>следующая фигурка.</w:t>
      </w:r>
    </w:p>
    <w:p w:rsidR="00063142" w:rsidRDefault="00063142" w:rsidP="005E0736">
      <w:r>
        <w:t>Встроенный таймер:</w:t>
      </w:r>
    </w:p>
    <w:p w:rsidR="0042005F" w:rsidRDefault="005E0736" w:rsidP="0042005F">
      <w:pPr>
        <w:pStyle w:val="a3"/>
        <w:numPr>
          <w:ilvl w:val="0"/>
          <w:numId w:val="11"/>
        </w:numPr>
      </w:pPr>
      <w:r>
        <w:t xml:space="preserve">В каждом классе, производном от </w:t>
      </w:r>
      <w:r>
        <w:rPr>
          <w:lang w:val="en-US"/>
        </w:rPr>
        <w:t>QObject</w:t>
      </w:r>
      <w:r w:rsidRPr="00DE370F">
        <w:t>,</w:t>
      </w:r>
      <w:r>
        <w:t xml:space="preserve"> есть возможность обрабатывать </w:t>
      </w:r>
      <w:r w:rsidR="0042005F">
        <w:t>событие таймера</w:t>
      </w:r>
      <w:r w:rsidRPr="00DE370F">
        <w:t xml:space="preserve">. </w:t>
      </w:r>
      <w:r>
        <w:t xml:space="preserve">После того, как таймер запущен посредством метода </w:t>
      </w:r>
      <w:r>
        <w:rPr>
          <w:lang w:val="en-US"/>
        </w:rPr>
        <w:t>startTimer</w:t>
      </w:r>
      <w:r w:rsidR="00063142">
        <w:t>()</w:t>
      </w:r>
      <w:r w:rsidRPr="00DE370F">
        <w:t xml:space="preserve">, </w:t>
      </w:r>
      <w:r>
        <w:t xml:space="preserve">с указанным интервалом будет вызываться перегруженный виртуальный метод </w:t>
      </w:r>
      <w:r>
        <w:rPr>
          <w:lang w:val="en-US"/>
        </w:rPr>
        <w:t>timerEvent</w:t>
      </w:r>
      <w:r w:rsidRPr="00DE370F">
        <w:t>().</w:t>
      </w:r>
    </w:p>
    <w:p w:rsidR="005E0736" w:rsidRDefault="00F35D93" w:rsidP="0042005F">
      <w:pPr>
        <w:pStyle w:val="a3"/>
        <w:numPr>
          <w:ilvl w:val="0"/>
          <w:numId w:val="11"/>
        </w:numPr>
      </w:pPr>
      <w:r>
        <w:t>«Остановить» таймер</w:t>
      </w:r>
      <w:r w:rsidR="005E0736">
        <w:t xml:space="preserve"> можно посредством метода </w:t>
      </w:r>
      <w:r w:rsidR="004F3C24">
        <w:rPr>
          <w:lang w:val="en-US"/>
        </w:rPr>
        <w:t>kill</w:t>
      </w:r>
      <w:r w:rsidR="005E0736">
        <w:rPr>
          <w:lang w:val="en-US"/>
        </w:rPr>
        <w:t>Timer</w:t>
      </w:r>
      <w:r w:rsidR="005E0736" w:rsidRPr="0042005F">
        <w:t>()</w:t>
      </w:r>
    </w:p>
    <w:p w:rsidR="0042005F" w:rsidRPr="00C81E26" w:rsidRDefault="0042005F" w:rsidP="0042005F">
      <w:r>
        <w:t>Последовательность действий:</w:t>
      </w:r>
    </w:p>
    <w:p w:rsidR="00F35D93" w:rsidRDefault="00F35D93" w:rsidP="00F35D93">
      <w:pPr>
        <w:pStyle w:val="a3"/>
        <w:numPr>
          <w:ilvl w:val="0"/>
          <w:numId w:val="9"/>
        </w:numPr>
      </w:pPr>
      <w:r>
        <w:t xml:space="preserve">В классе </w:t>
      </w:r>
      <w:r>
        <w:rPr>
          <w:lang w:val="en-US"/>
        </w:rPr>
        <w:t>Glass</w:t>
      </w:r>
      <w:r>
        <w:t xml:space="preserve">объявите переменную </w:t>
      </w:r>
      <w:r>
        <w:br/>
      </w:r>
      <w:r w:rsidRPr="00F35D93">
        <w:t>intidTimer;</w:t>
      </w:r>
      <w:r>
        <w:br/>
        <w:t xml:space="preserve">в ней мы сохраним возвращаемое </w:t>
      </w:r>
      <w:r>
        <w:rPr>
          <w:lang w:val="en-US"/>
        </w:rPr>
        <w:t>startTimer</w:t>
      </w:r>
      <w:r>
        <w:t xml:space="preserve">() значение, чтобы использовать его в </w:t>
      </w:r>
      <w:r>
        <w:rPr>
          <w:lang w:val="en-US"/>
        </w:rPr>
        <w:t>killTimer</w:t>
      </w:r>
      <w:r w:rsidRPr="0042005F">
        <w:t>()</w:t>
      </w:r>
    </w:p>
    <w:p w:rsidR="005E0736" w:rsidRPr="00063142" w:rsidRDefault="00063142" w:rsidP="005E0736">
      <w:pPr>
        <w:pStyle w:val="a3"/>
        <w:numPr>
          <w:ilvl w:val="0"/>
          <w:numId w:val="9"/>
        </w:numPr>
      </w:pPr>
      <w:r>
        <w:t xml:space="preserve">В слоте </w:t>
      </w:r>
      <w:r>
        <w:rPr>
          <w:lang w:val="en-US"/>
        </w:rPr>
        <w:t>Glass</w:t>
      </w:r>
      <w:r>
        <w:t>«Начать новую игру» п</w:t>
      </w:r>
      <w:r w:rsidR="0042005F" w:rsidRPr="00063142">
        <w:t>редусмотрите запуск таймера</w:t>
      </w:r>
      <w:r w:rsidR="00F35D93">
        <w:t xml:space="preserve"> - </w:t>
      </w:r>
      <w:r w:rsidR="00F35D93">
        <w:rPr>
          <w:lang w:val="en-US"/>
        </w:rPr>
        <w:t>startTimer</w:t>
      </w:r>
      <w:r w:rsidR="00F35D93">
        <w:t>()</w:t>
      </w:r>
      <w:r w:rsidR="0042005F" w:rsidRPr="00063142">
        <w:rPr>
          <w:highlight w:val="yellow"/>
        </w:rPr>
        <w:t xml:space="preserve">. </w:t>
      </w:r>
    </w:p>
    <w:p w:rsidR="0042005F" w:rsidRDefault="001772B2" w:rsidP="005E0736">
      <w:pPr>
        <w:pStyle w:val="a3"/>
        <w:numPr>
          <w:ilvl w:val="0"/>
          <w:numId w:val="9"/>
        </w:numPr>
      </w:pPr>
      <w:r>
        <w:t xml:space="preserve">Перегрузите в классе </w:t>
      </w:r>
      <w:r>
        <w:rPr>
          <w:lang w:val="en-US"/>
        </w:rPr>
        <w:t>Glass</w:t>
      </w:r>
      <w:r>
        <w:t xml:space="preserve"> виртуальный метод</w:t>
      </w:r>
      <w:r w:rsidR="00B904C4">
        <w:br/>
      </w:r>
      <w:r w:rsidR="00B904C4">
        <w:rPr>
          <w:color w:val="808000"/>
        </w:rPr>
        <w:t>void</w:t>
      </w:r>
      <w:r w:rsidR="00B904C4">
        <w:rPr>
          <w:i/>
          <w:iCs/>
          <w:color w:val="000000"/>
        </w:rPr>
        <w:t>timerEvent</w:t>
      </w:r>
      <w:r w:rsidR="00B904C4">
        <w:rPr>
          <w:color w:val="000000"/>
        </w:rPr>
        <w:t>(</w:t>
      </w:r>
      <w:r w:rsidR="00B904C4">
        <w:rPr>
          <w:color w:val="800080"/>
        </w:rPr>
        <w:t>QTimerEvent</w:t>
      </w:r>
      <w:r w:rsidR="00B904C4">
        <w:rPr>
          <w:color w:val="000000"/>
        </w:rPr>
        <w:t>*</w:t>
      </w:r>
      <w:r w:rsidR="00B904C4">
        <w:t>event</w:t>
      </w:r>
      <w:r w:rsidR="00B904C4">
        <w:rPr>
          <w:color w:val="000000"/>
        </w:rPr>
        <w:t>)</w:t>
      </w:r>
      <w:r w:rsidR="00B904C4">
        <w:br/>
      </w:r>
      <w:r>
        <w:t>, в котором</w:t>
      </w:r>
      <w:r w:rsidR="000447DB">
        <w:t xml:space="preserve"> реализуйте следующую логику:</w:t>
      </w:r>
    </w:p>
    <w:p w:rsidR="000447DB" w:rsidRDefault="000447DB" w:rsidP="000447DB">
      <w:pPr>
        <w:pStyle w:val="a3"/>
        <w:numPr>
          <w:ilvl w:val="1"/>
          <w:numId w:val="9"/>
        </w:numPr>
      </w:pPr>
      <w:r>
        <w:t xml:space="preserve">Если фигурке </w:t>
      </w:r>
      <w:r w:rsidR="00063142" w:rsidRPr="00063142">
        <w:t>“</w:t>
      </w:r>
      <w:r>
        <w:t>есть куда падать</w:t>
      </w:r>
      <w:r w:rsidR="00063142" w:rsidRPr="00063142">
        <w:t>”</w:t>
      </w:r>
      <w:r>
        <w:t>, перемещаем на клетку вниз и перерисовываем стакан</w:t>
      </w:r>
    </w:p>
    <w:p w:rsidR="000447DB" w:rsidRPr="004F3C24" w:rsidRDefault="000447DB" w:rsidP="000447DB">
      <w:pPr>
        <w:pStyle w:val="a3"/>
        <w:numPr>
          <w:ilvl w:val="1"/>
          <w:numId w:val="9"/>
        </w:numPr>
      </w:pPr>
      <w:r>
        <w:t xml:space="preserve">Если фигурка «уперлась», </w:t>
      </w:r>
      <w:r w:rsidR="00063142" w:rsidRPr="00063142">
        <w:br/>
      </w:r>
      <w:r>
        <w:t xml:space="preserve">добавляем ее квадратики в стакан, </w:t>
      </w:r>
      <w:r w:rsidR="00063142" w:rsidRPr="00063142">
        <w:br/>
      </w:r>
      <w:r>
        <w:t>анализируем получившееся содержимое стакана и рекурсивно сбрасываем одинаковые последовательности (</w:t>
      </w:r>
      <w:r w:rsidRPr="000447DB">
        <w:t>&gt;=3</w:t>
      </w:r>
      <w:r>
        <w:t>) (на это время таймер можно остановить)</w:t>
      </w:r>
      <w:r w:rsidR="00063142" w:rsidRPr="00063142">
        <w:t>,</w:t>
      </w:r>
      <w:r w:rsidR="00063142" w:rsidRPr="00063142">
        <w:br/>
      </w:r>
      <w:r w:rsidR="00063142">
        <w:t>г</w:t>
      </w:r>
      <w:r>
        <w:t>енерируем новую фигурку</w:t>
      </w:r>
      <w:r w:rsidR="00063142">
        <w:t xml:space="preserve"> (для этого достаточно поменять местами </w:t>
      </w:r>
      <w:r w:rsidR="00063142">
        <w:rPr>
          <w:lang w:val="en-US"/>
        </w:rPr>
        <w:t>cur</w:t>
      </w:r>
      <w:r w:rsidR="00063142">
        <w:t xml:space="preserve">и </w:t>
      </w:r>
      <w:r w:rsidR="00063142">
        <w:rPr>
          <w:lang w:val="en-US"/>
        </w:rPr>
        <w:t>next</w:t>
      </w:r>
      <w:r w:rsidR="00063142" w:rsidRPr="00063142">
        <w:t>,</w:t>
      </w:r>
      <w:r w:rsidR="00063142">
        <w:t>)</w:t>
      </w:r>
    </w:p>
    <w:p w:rsidR="004F3C24" w:rsidRDefault="004F3C24" w:rsidP="000447DB">
      <w:pPr>
        <w:pStyle w:val="a3"/>
        <w:numPr>
          <w:ilvl w:val="1"/>
          <w:numId w:val="9"/>
        </w:numPr>
      </w:pPr>
      <w:r w:rsidRPr="004F3C24">
        <w:t>Если сразу некуда падать – завершение игры</w:t>
      </w:r>
      <w:r>
        <w:t xml:space="preserve"> (</w:t>
      </w:r>
      <w:r>
        <w:rPr>
          <w:lang w:val="en-US"/>
        </w:rPr>
        <w:t>MessageBox</w:t>
      </w:r>
      <w:r>
        <w:t xml:space="preserve">и </w:t>
      </w:r>
      <w:r w:rsidRPr="00F35D93">
        <w:rPr>
          <w:b/>
        </w:rPr>
        <w:t>остановка таймера</w:t>
      </w:r>
      <w:r>
        <w:t>)</w:t>
      </w:r>
    </w:p>
    <w:p w:rsidR="00EF5417" w:rsidRDefault="00EF5417" w:rsidP="00EF5417">
      <w:pPr>
        <w:pStyle w:val="2"/>
      </w:pPr>
      <w:r>
        <w:t>Виджет для отображения следующей фигурки</w:t>
      </w:r>
    </w:p>
    <w:p w:rsidR="00EF5417" w:rsidRDefault="00EF5417" w:rsidP="0097589B">
      <w:pPr>
        <w:pStyle w:val="a3"/>
        <w:numPr>
          <w:ilvl w:val="0"/>
          <w:numId w:val="12"/>
        </w:numPr>
      </w:pPr>
      <w:r>
        <w:t xml:space="preserve">Создайте класс, производный от </w:t>
      </w:r>
      <w:r w:rsidRPr="00F228F8">
        <w:rPr>
          <w:lang w:val="en-US"/>
        </w:rPr>
        <w:t>QWidget</w:t>
      </w:r>
      <w:r>
        <w:t xml:space="preserve"> (или </w:t>
      </w:r>
      <w:r>
        <w:rPr>
          <w:lang w:val="en-US"/>
        </w:rPr>
        <w:t>QFrame</w:t>
      </w:r>
      <w:r>
        <w:t xml:space="preserve">), например, </w:t>
      </w:r>
      <w:r>
        <w:rPr>
          <w:lang w:val="en-US"/>
        </w:rPr>
        <w:t>NextFigure</w:t>
      </w:r>
      <w:r w:rsidRPr="00F228F8">
        <w:t xml:space="preserve">. </w:t>
      </w:r>
      <w:r>
        <w:t>В этом классе достаточно:</w:t>
      </w:r>
    </w:p>
    <w:p w:rsidR="00EF5417" w:rsidRDefault="00EF5417" w:rsidP="0097589B">
      <w:pPr>
        <w:pStyle w:val="a3"/>
        <w:numPr>
          <w:ilvl w:val="1"/>
          <w:numId w:val="12"/>
        </w:numPr>
      </w:pPr>
      <w:r>
        <w:t xml:space="preserve">объявить </w:t>
      </w:r>
      <w:r w:rsidRPr="0007006D">
        <w:t xml:space="preserve">указатель </w:t>
      </w:r>
      <w:r>
        <w:rPr>
          <w:lang w:val="en-US"/>
        </w:rPr>
        <w:t>Figure</w:t>
      </w:r>
      <w:r w:rsidRPr="0007006D">
        <w:t>* (</w:t>
      </w:r>
      <w:r w:rsidR="0019445F">
        <w:t xml:space="preserve">указатель на </w:t>
      </w:r>
      <w:r>
        <w:t>следующ</w:t>
      </w:r>
      <w:r w:rsidR="0019445F">
        <w:t>ую</w:t>
      </w:r>
      <w:r>
        <w:t xml:space="preserve"> фигурк</w:t>
      </w:r>
      <w:r w:rsidR="0019445F">
        <w:t>у</w:t>
      </w:r>
      <w:r>
        <w:t>)</w:t>
      </w:r>
    </w:p>
    <w:p w:rsidR="00EF5417" w:rsidRDefault="00EF5417" w:rsidP="0097589B">
      <w:pPr>
        <w:pStyle w:val="a3"/>
        <w:numPr>
          <w:ilvl w:val="1"/>
          <w:numId w:val="12"/>
        </w:numPr>
      </w:pPr>
      <w:r>
        <w:t>Слот, который будет обрабатывать появление новой следующей фигуры</w:t>
      </w:r>
    </w:p>
    <w:p w:rsidR="00EF5417" w:rsidRDefault="00EF5417" w:rsidP="0097589B">
      <w:pPr>
        <w:pStyle w:val="a3"/>
        <w:numPr>
          <w:ilvl w:val="1"/>
          <w:numId w:val="12"/>
        </w:numPr>
      </w:pPr>
      <w:r>
        <w:t xml:space="preserve">Перегрузить виртуальный метод </w:t>
      </w:r>
      <w:r>
        <w:rPr>
          <w:lang w:val="en-US"/>
        </w:rPr>
        <w:t>PaintEvent()</w:t>
      </w:r>
    </w:p>
    <w:p w:rsidR="00EF5417" w:rsidRPr="00F228F8" w:rsidRDefault="00EF5417" w:rsidP="0097589B">
      <w:pPr>
        <w:pStyle w:val="a3"/>
        <w:numPr>
          <w:ilvl w:val="0"/>
          <w:numId w:val="12"/>
        </w:numPr>
      </w:pPr>
      <w:r>
        <w:t xml:space="preserve">Преобразуйтевиджет, созданный с помощью дизайнера в </w:t>
      </w:r>
      <w:r>
        <w:rPr>
          <w:lang w:val="en-US"/>
        </w:rPr>
        <w:t>NextFigure</w:t>
      </w:r>
    </w:p>
    <w:p w:rsidR="0054534B" w:rsidRPr="00891814" w:rsidRDefault="00F35D93" w:rsidP="00867B93">
      <w:pPr>
        <w:pStyle w:val="3"/>
        <w:rPr>
          <w:color w:val="000000"/>
        </w:rPr>
      </w:pPr>
      <w:r>
        <w:lastRenderedPageBreak/>
        <w:t>Метод</w:t>
      </w:r>
      <w:r w:rsidRPr="00F35D93">
        <w:rPr>
          <w:color w:val="808000"/>
          <w:lang w:val="en-US"/>
        </w:rPr>
        <w:t>void</w:t>
      </w:r>
      <w:r w:rsidRPr="00F35D93">
        <w:rPr>
          <w:lang w:val="en-US"/>
        </w:rPr>
        <w:t>NextFigure</w:t>
      </w:r>
      <w:r w:rsidRPr="00891814">
        <w:rPr>
          <w:color w:val="000000"/>
        </w:rPr>
        <w:t>::</w:t>
      </w:r>
      <w:r w:rsidRPr="00F35D93">
        <w:rPr>
          <w:i/>
          <w:iCs/>
          <w:color w:val="000000"/>
          <w:lang w:val="en-US"/>
        </w:rPr>
        <w:t>paintEvent</w:t>
      </w:r>
      <w:r w:rsidRPr="00891814">
        <w:rPr>
          <w:color w:val="000000"/>
        </w:rPr>
        <w:t>(</w:t>
      </w:r>
      <w:r w:rsidRPr="00F35D93">
        <w:rPr>
          <w:lang w:val="en-US"/>
        </w:rPr>
        <w:t>QPaintEvent</w:t>
      </w:r>
      <w:r w:rsidRPr="00891814">
        <w:rPr>
          <w:color w:val="000000"/>
        </w:rPr>
        <w:t>*</w:t>
      </w:r>
      <w:r w:rsidRPr="00F35D93">
        <w:rPr>
          <w:color w:val="000000"/>
          <w:lang w:val="en-US"/>
        </w:rPr>
        <w:t>event</w:t>
      </w:r>
      <w:r w:rsidRPr="00891814">
        <w:rPr>
          <w:color w:val="000000"/>
        </w:rPr>
        <w:t>)</w:t>
      </w:r>
      <w:r w:rsidR="00867B93" w:rsidRPr="00891814">
        <w:rPr>
          <w:color w:val="000000"/>
        </w:rPr>
        <w:t>:</w:t>
      </w:r>
    </w:p>
    <w:p w:rsidR="00867B93" w:rsidRPr="00814E56" w:rsidRDefault="00867B93" w:rsidP="00867B93">
      <w:r>
        <w:t>чтобы было красиво, должен отображать фигурку посередине (а не слева!) =</w:t>
      </w:r>
      <w:r w:rsidRPr="00867B93">
        <w:t>&gt;</w:t>
      </w:r>
      <w:r>
        <w:t xml:space="preserve">отрисуйте фигурку с учетом размеров виджета и размеров клетки. Подсказка: можно вспомнить про метод </w:t>
      </w:r>
      <w:r>
        <w:rPr>
          <w:lang w:val="en-US"/>
        </w:rPr>
        <w:t>QPainter</w:t>
      </w:r>
      <w:r w:rsidRPr="00814E56">
        <w:t>::</w:t>
      </w:r>
      <w:r>
        <w:rPr>
          <w:lang w:val="en-US"/>
        </w:rPr>
        <w:t>translate</w:t>
      </w:r>
      <w:r w:rsidRPr="00814E56">
        <w:t>()</w:t>
      </w:r>
    </w:p>
    <w:p w:rsidR="00867B93" w:rsidRPr="00814E56" w:rsidRDefault="00867B93" w:rsidP="00867B93"/>
    <w:p w:rsidR="009361CB" w:rsidRDefault="00F8449E" w:rsidP="00F8449E">
      <w:pPr>
        <w:pStyle w:val="2"/>
        <w:rPr>
          <w:lang w:val="en-US"/>
        </w:rPr>
      </w:pPr>
      <w:r>
        <w:t xml:space="preserve">Электронный индикатор - </w:t>
      </w:r>
      <w:r>
        <w:rPr>
          <w:lang w:val="en-US"/>
        </w:rPr>
        <w:t>LCDNumber</w:t>
      </w:r>
    </w:p>
    <w:p w:rsidR="00F8449E" w:rsidRDefault="00F8449E" w:rsidP="00F8449E">
      <w:r>
        <w:t>Для отображения текущих достижений можно использовать виджет</w:t>
      </w:r>
      <w:r>
        <w:rPr>
          <w:lang w:val="en-US"/>
        </w:rPr>
        <w:t>LCDNumber</w:t>
      </w:r>
      <w:r w:rsidRPr="00F8449E">
        <w:t xml:space="preserve">. </w:t>
      </w:r>
      <w:r>
        <w:t xml:space="preserve">В общем случае в таком виджете можно отображать группы целых значений </w:t>
      </w:r>
      <w:r w:rsidR="0097589B">
        <w:t>- сегменты</w:t>
      </w:r>
      <w:r>
        <w:t xml:space="preserve"> (как на электронных часах).</w:t>
      </w:r>
    </w:p>
    <w:p w:rsidR="00F8449E" w:rsidRDefault="00F8449E" w:rsidP="00F8449E">
      <w:r>
        <w:t>Возможности:</w:t>
      </w:r>
    </w:p>
    <w:p w:rsidR="0097589B" w:rsidRDefault="0097589B" w:rsidP="0097589B">
      <w:pPr>
        <w:pStyle w:val="a3"/>
        <w:numPr>
          <w:ilvl w:val="0"/>
          <w:numId w:val="29"/>
        </w:numPr>
      </w:pPr>
      <w:r>
        <w:t xml:space="preserve">Количество отображаемых сегментов можно задать в конструкторе или посредством метода </w:t>
      </w:r>
      <w:r>
        <w:rPr>
          <w:lang w:val="en-US"/>
        </w:rPr>
        <w:t>setNumDigits</w:t>
      </w:r>
      <w:r w:rsidRPr="0097589B">
        <w:t>()</w:t>
      </w:r>
    </w:p>
    <w:p w:rsidR="00F8449E" w:rsidRDefault="00F8449E" w:rsidP="0097589B">
      <w:pPr>
        <w:pStyle w:val="a3"/>
        <w:numPr>
          <w:ilvl w:val="0"/>
          <w:numId w:val="29"/>
        </w:numPr>
      </w:pPr>
      <w:r>
        <w:t>Отображение целых в десятичной, шестнадцатеричной, восьмеричной и двоичной системах счисления</w:t>
      </w:r>
    </w:p>
    <w:p w:rsidR="00F8449E" w:rsidRDefault="0097589B" w:rsidP="0097589B">
      <w:pPr>
        <w:pStyle w:val="a3"/>
        <w:numPr>
          <w:ilvl w:val="0"/>
          <w:numId w:val="29"/>
        </w:numPr>
      </w:pPr>
      <w:r>
        <w:t>сегменты можно разделить точкой</w:t>
      </w:r>
    </w:p>
    <w:p w:rsidR="00F8449E" w:rsidRDefault="00A354D7" w:rsidP="00F8449E">
      <w:r>
        <w:t>Когда происходит анализ текущего содержимого стакана и сброс последовательностей одного цвета, нужно посчитать количество «сброшенных» клеток. А по окончании анализа сэмитировать сигнал, например:</w:t>
      </w:r>
    </w:p>
    <w:p w:rsidR="00A354D7" w:rsidRDefault="00A354D7" w:rsidP="00F8449E">
      <w:pPr>
        <w:rPr>
          <w:color w:val="000000"/>
        </w:rPr>
      </w:pPr>
      <w:r>
        <w:rPr>
          <w:color w:val="808000"/>
        </w:rPr>
        <w:t>void</w:t>
      </w:r>
      <w:r>
        <w:rPr>
          <w:color w:val="000000"/>
        </w:rPr>
        <w:t>setScore(</w:t>
      </w:r>
      <w:r>
        <w:rPr>
          <w:color w:val="808000"/>
        </w:rPr>
        <w:t>int</w:t>
      </w:r>
      <w:r>
        <w:rPr>
          <w:color w:val="000000"/>
        </w:rPr>
        <w:t>);</w:t>
      </w:r>
    </w:p>
    <w:p w:rsidR="00A354D7" w:rsidRPr="00A354D7" w:rsidRDefault="00A354D7" w:rsidP="00F8449E">
      <w:r>
        <w:rPr>
          <w:color w:val="000000"/>
        </w:rPr>
        <w:t xml:space="preserve">Чтобы новое значение отображалось в </w:t>
      </w:r>
      <w:r>
        <w:rPr>
          <w:lang w:val="en-US"/>
        </w:rPr>
        <w:t>LCDNumber</w:t>
      </w:r>
      <w:r>
        <w:t xml:space="preserve">, свяжите сигнал </w:t>
      </w:r>
      <w:r>
        <w:rPr>
          <w:lang w:val="en-US"/>
        </w:rPr>
        <w:t>Glass</w:t>
      </w:r>
      <w:r w:rsidRPr="00A354D7">
        <w:t>::</w:t>
      </w:r>
      <w:r>
        <w:rPr>
          <w:lang w:val="en-US"/>
        </w:rPr>
        <w:t>setScore</w:t>
      </w:r>
      <w:r w:rsidRPr="00A354D7">
        <w:t xml:space="preserve">() </w:t>
      </w:r>
      <w:r>
        <w:t xml:space="preserve">со слотом </w:t>
      </w:r>
      <w:r>
        <w:rPr>
          <w:lang w:val="en-US"/>
        </w:rPr>
        <w:t>QLCDNumber</w:t>
      </w:r>
      <w:r w:rsidRPr="00A354D7">
        <w:t>::</w:t>
      </w:r>
      <w:r w:rsidR="007771FC">
        <w:t>display</w:t>
      </w:r>
      <w:r w:rsidR="007771FC">
        <w:rPr>
          <w:color w:val="000000"/>
        </w:rPr>
        <w:t>(</w:t>
      </w:r>
      <w:r w:rsidR="007771FC">
        <w:rPr>
          <w:color w:val="808000"/>
        </w:rPr>
        <w:t>int</w:t>
      </w:r>
      <w:r w:rsidR="007771FC">
        <w:rPr>
          <w:color w:val="000000"/>
        </w:rPr>
        <w:t>)</w:t>
      </w:r>
    </w:p>
    <w:sectPr w:rsidR="00A354D7" w:rsidRPr="00A354D7" w:rsidSect="002D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973"/>
    <w:multiLevelType w:val="hybridMultilevel"/>
    <w:tmpl w:val="E34A4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D2265"/>
    <w:multiLevelType w:val="hybridMultilevel"/>
    <w:tmpl w:val="44D2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31DD3"/>
    <w:multiLevelType w:val="hybridMultilevel"/>
    <w:tmpl w:val="C7302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F7BDE"/>
    <w:multiLevelType w:val="hybridMultilevel"/>
    <w:tmpl w:val="6BBED80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4F5873"/>
    <w:multiLevelType w:val="hybridMultilevel"/>
    <w:tmpl w:val="70C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C3BE0"/>
    <w:multiLevelType w:val="hybridMultilevel"/>
    <w:tmpl w:val="94B4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61B52"/>
    <w:multiLevelType w:val="hybridMultilevel"/>
    <w:tmpl w:val="93EC386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858130C"/>
    <w:multiLevelType w:val="hybridMultilevel"/>
    <w:tmpl w:val="B0566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D6C96"/>
    <w:multiLevelType w:val="hybridMultilevel"/>
    <w:tmpl w:val="0960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62C16"/>
    <w:multiLevelType w:val="hybridMultilevel"/>
    <w:tmpl w:val="0ED6A09A"/>
    <w:lvl w:ilvl="0" w:tplc="9908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04EF7"/>
    <w:multiLevelType w:val="hybridMultilevel"/>
    <w:tmpl w:val="A69E9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F3C5A"/>
    <w:multiLevelType w:val="hybridMultilevel"/>
    <w:tmpl w:val="33328E1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22738A7"/>
    <w:multiLevelType w:val="hybridMultilevel"/>
    <w:tmpl w:val="5E10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E2361"/>
    <w:multiLevelType w:val="hybridMultilevel"/>
    <w:tmpl w:val="23EA4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D3E19"/>
    <w:multiLevelType w:val="hybridMultilevel"/>
    <w:tmpl w:val="FBFA3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81FD4"/>
    <w:multiLevelType w:val="hybridMultilevel"/>
    <w:tmpl w:val="8DA8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47981"/>
    <w:multiLevelType w:val="hybridMultilevel"/>
    <w:tmpl w:val="8D44E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A0B20"/>
    <w:multiLevelType w:val="hybridMultilevel"/>
    <w:tmpl w:val="E7DCA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93973"/>
    <w:multiLevelType w:val="hybridMultilevel"/>
    <w:tmpl w:val="5B16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C54E9"/>
    <w:multiLevelType w:val="hybridMultilevel"/>
    <w:tmpl w:val="1BC6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856F9"/>
    <w:multiLevelType w:val="hybridMultilevel"/>
    <w:tmpl w:val="223CA17C"/>
    <w:lvl w:ilvl="0" w:tplc="9908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A6CFA"/>
    <w:multiLevelType w:val="hybridMultilevel"/>
    <w:tmpl w:val="E578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E3D82"/>
    <w:multiLevelType w:val="hybridMultilevel"/>
    <w:tmpl w:val="C278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1100C"/>
    <w:multiLevelType w:val="hybridMultilevel"/>
    <w:tmpl w:val="A2E228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2E22AB"/>
    <w:multiLevelType w:val="hybridMultilevel"/>
    <w:tmpl w:val="03368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A50AD"/>
    <w:multiLevelType w:val="hybridMultilevel"/>
    <w:tmpl w:val="6B74C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2330D"/>
    <w:multiLevelType w:val="hybridMultilevel"/>
    <w:tmpl w:val="91A4B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F5234"/>
    <w:multiLevelType w:val="hybridMultilevel"/>
    <w:tmpl w:val="A1DA9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3042C"/>
    <w:multiLevelType w:val="hybridMultilevel"/>
    <w:tmpl w:val="60421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71B37"/>
    <w:multiLevelType w:val="hybridMultilevel"/>
    <w:tmpl w:val="D8E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B577BD"/>
    <w:multiLevelType w:val="hybridMultilevel"/>
    <w:tmpl w:val="80C6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87080"/>
    <w:multiLevelType w:val="hybridMultilevel"/>
    <w:tmpl w:val="5EFA1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3"/>
  </w:num>
  <w:num w:numId="4">
    <w:abstractNumId w:val="27"/>
  </w:num>
  <w:num w:numId="5">
    <w:abstractNumId w:val="14"/>
  </w:num>
  <w:num w:numId="6">
    <w:abstractNumId w:val="19"/>
  </w:num>
  <w:num w:numId="7">
    <w:abstractNumId w:val="0"/>
  </w:num>
  <w:num w:numId="8">
    <w:abstractNumId w:val="26"/>
  </w:num>
  <w:num w:numId="9">
    <w:abstractNumId w:val="28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  <w:num w:numId="14">
    <w:abstractNumId w:val="20"/>
  </w:num>
  <w:num w:numId="15">
    <w:abstractNumId w:val="9"/>
  </w:num>
  <w:num w:numId="16">
    <w:abstractNumId w:val="24"/>
  </w:num>
  <w:num w:numId="17">
    <w:abstractNumId w:val="21"/>
  </w:num>
  <w:num w:numId="18">
    <w:abstractNumId w:val="6"/>
  </w:num>
  <w:num w:numId="19">
    <w:abstractNumId w:val="16"/>
  </w:num>
  <w:num w:numId="20">
    <w:abstractNumId w:val="25"/>
  </w:num>
  <w:num w:numId="21">
    <w:abstractNumId w:val="32"/>
  </w:num>
  <w:num w:numId="22">
    <w:abstractNumId w:val="2"/>
  </w:num>
  <w:num w:numId="23">
    <w:abstractNumId w:val="29"/>
  </w:num>
  <w:num w:numId="24">
    <w:abstractNumId w:val="17"/>
  </w:num>
  <w:num w:numId="25">
    <w:abstractNumId w:val="12"/>
  </w:num>
  <w:num w:numId="26">
    <w:abstractNumId w:val="18"/>
  </w:num>
  <w:num w:numId="27">
    <w:abstractNumId w:val="3"/>
  </w:num>
  <w:num w:numId="28">
    <w:abstractNumId w:val="30"/>
  </w:num>
  <w:num w:numId="29">
    <w:abstractNumId w:val="15"/>
  </w:num>
  <w:num w:numId="30">
    <w:abstractNumId w:val="8"/>
  </w:num>
  <w:num w:numId="31">
    <w:abstractNumId w:val="31"/>
  </w:num>
  <w:num w:numId="32">
    <w:abstractNumId w:val="7"/>
  </w:num>
  <w:num w:numId="33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0B38"/>
    <w:rsid w:val="00001352"/>
    <w:rsid w:val="00001647"/>
    <w:rsid w:val="00002B53"/>
    <w:rsid w:val="00004D49"/>
    <w:rsid w:val="000127DC"/>
    <w:rsid w:val="00024239"/>
    <w:rsid w:val="0002597A"/>
    <w:rsid w:val="00027C44"/>
    <w:rsid w:val="00032D42"/>
    <w:rsid w:val="000447DB"/>
    <w:rsid w:val="00044E2C"/>
    <w:rsid w:val="000470A3"/>
    <w:rsid w:val="0005310B"/>
    <w:rsid w:val="00057A8D"/>
    <w:rsid w:val="00061383"/>
    <w:rsid w:val="00063142"/>
    <w:rsid w:val="0006733B"/>
    <w:rsid w:val="0007006D"/>
    <w:rsid w:val="0007356D"/>
    <w:rsid w:val="00074577"/>
    <w:rsid w:val="0007517B"/>
    <w:rsid w:val="0007657E"/>
    <w:rsid w:val="00081FD5"/>
    <w:rsid w:val="00084FD8"/>
    <w:rsid w:val="00085E84"/>
    <w:rsid w:val="000906D8"/>
    <w:rsid w:val="00092765"/>
    <w:rsid w:val="000971DF"/>
    <w:rsid w:val="000974E0"/>
    <w:rsid w:val="000A0F78"/>
    <w:rsid w:val="000B0020"/>
    <w:rsid w:val="000B02E1"/>
    <w:rsid w:val="000B0A64"/>
    <w:rsid w:val="000B530F"/>
    <w:rsid w:val="000C01D4"/>
    <w:rsid w:val="000C458B"/>
    <w:rsid w:val="000C5F69"/>
    <w:rsid w:val="000C6557"/>
    <w:rsid w:val="000C7581"/>
    <w:rsid w:val="000D53C5"/>
    <w:rsid w:val="000F4F03"/>
    <w:rsid w:val="001054E0"/>
    <w:rsid w:val="00105E3D"/>
    <w:rsid w:val="001138E8"/>
    <w:rsid w:val="00125D7E"/>
    <w:rsid w:val="00131631"/>
    <w:rsid w:val="00137782"/>
    <w:rsid w:val="00137A7C"/>
    <w:rsid w:val="00140520"/>
    <w:rsid w:val="00142753"/>
    <w:rsid w:val="00144BFD"/>
    <w:rsid w:val="0014575E"/>
    <w:rsid w:val="00152389"/>
    <w:rsid w:val="00153A57"/>
    <w:rsid w:val="00155441"/>
    <w:rsid w:val="00155665"/>
    <w:rsid w:val="001563EA"/>
    <w:rsid w:val="00175D47"/>
    <w:rsid w:val="00175E75"/>
    <w:rsid w:val="001772B2"/>
    <w:rsid w:val="001805B8"/>
    <w:rsid w:val="00190A1D"/>
    <w:rsid w:val="00190FCA"/>
    <w:rsid w:val="00192412"/>
    <w:rsid w:val="0019269D"/>
    <w:rsid w:val="0019445F"/>
    <w:rsid w:val="001946AF"/>
    <w:rsid w:val="001A4027"/>
    <w:rsid w:val="001A6472"/>
    <w:rsid w:val="001A72F6"/>
    <w:rsid w:val="001A7A0C"/>
    <w:rsid w:val="001B2553"/>
    <w:rsid w:val="001B37B3"/>
    <w:rsid w:val="001B3C38"/>
    <w:rsid w:val="001B443D"/>
    <w:rsid w:val="001C0050"/>
    <w:rsid w:val="001D2118"/>
    <w:rsid w:val="001D2FAA"/>
    <w:rsid w:val="001D3C17"/>
    <w:rsid w:val="001D60AA"/>
    <w:rsid w:val="001D7228"/>
    <w:rsid w:val="001E1654"/>
    <w:rsid w:val="001E2284"/>
    <w:rsid w:val="001E37FF"/>
    <w:rsid w:val="001E39DB"/>
    <w:rsid w:val="001E4A02"/>
    <w:rsid w:val="001F2CAC"/>
    <w:rsid w:val="001F40B5"/>
    <w:rsid w:val="001F440E"/>
    <w:rsid w:val="001F731F"/>
    <w:rsid w:val="001F77A0"/>
    <w:rsid w:val="00202133"/>
    <w:rsid w:val="0020275E"/>
    <w:rsid w:val="00206593"/>
    <w:rsid w:val="002164E9"/>
    <w:rsid w:val="00227ED1"/>
    <w:rsid w:val="00231DD1"/>
    <w:rsid w:val="00236565"/>
    <w:rsid w:val="002365AD"/>
    <w:rsid w:val="0024138C"/>
    <w:rsid w:val="00243B8A"/>
    <w:rsid w:val="00244A2A"/>
    <w:rsid w:val="0025071B"/>
    <w:rsid w:val="002631B6"/>
    <w:rsid w:val="00265F33"/>
    <w:rsid w:val="0026720E"/>
    <w:rsid w:val="00275F26"/>
    <w:rsid w:val="00280825"/>
    <w:rsid w:val="00280A22"/>
    <w:rsid w:val="00285F7C"/>
    <w:rsid w:val="00286A13"/>
    <w:rsid w:val="002900FF"/>
    <w:rsid w:val="00293F97"/>
    <w:rsid w:val="00295337"/>
    <w:rsid w:val="002B2EA3"/>
    <w:rsid w:val="002B3141"/>
    <w:rsid w:val="002B75E0"/>
    <w:rsid w:val="002D07F6"/>
    <w:rsid w:val="002D3650"/>
    <w:rsid w:val="002E1567"/>
    <w:rsid w:val="002E1EB0"/>
    <w:rsid w:val="002F4E25"/>
    <w:rsid w:val="002F56E4"/>
    <w:rsid w:val="00300CAD"/>
    <w:rsid w:val="00301977"/>
    <w:rsid w:val="00303CC1"/>
    <w:rsid w:val="0030420B"/>
    <w:rsid w:val="00304E59"/>
    <w:rsid w:val="003108ED"/>
    <w:rsid w:val="003177A3"/>
    <w:rsid w:val="00320BF0"/>
    <w:rsid w:val="00322117"/>
    <w:rsid w:val="0032517B"/>
    <w:rsid w:val="0033043F"/>
    <w:rsid w:val="0033138B"/>
    <w:rsid w:val="0033170A"/>
    <w:rsid w:val="003326F8"/>
    <w:rsid w:val="00333229"/>
    <w:rsid w:val="00333468"/>
    <w:rsid w:val="0035221D"/>
    <w:rsid w:val="003527C5"/>
    <w:rsid w:val="0035386A"/>
    <w:rsid w:val="00355212"/>
    <w:rsid w:val="00356090"/>
    <w:rsid w:val="0035740F"/>
    <w:rsid w:val="00360F67"/>
    <w:rsid w:val="00361011"/>
    <w:rsid w:val="00366111"/>
    <w:rsid w:val="00370C73"/>
    <w:rsid w:val="00374BCE"/>
    <w:rsid w:val="00375525"/>
    <w:rsid w:val="00375D67"/>
    <w:rsid w:val="00383573"/>
    <w:rsid w:val="0038596C"/>
    <w:rsid w:val="00387C70"/>
    <w:rsid w:val="00390E4F"/>
    <w:rsid w:val="00394405"/>
    <w:rsid w:val="003A1B82"/>
    <w:rsid w:val="003A2178"/>
    <w:rsid w:val="003B036D"/>
    <w:rsid w:val="003B0535"/>
    <w:rsid w:val="003B156A"/>
    <w:rsid w:val="003B3560"/>
    <w:rsid w:val="003C27DC"/>
    <w:rsid w:val="003C557B"/>
    <w:rsid w:val="003D1D4D"/>
    <w:rsid w:val="003D7D64"/>
    <w:rsid w:val="003E087F"/>
    <w:rsid w:val="003E258B"/>
    <w:rsid w:val="003F07CE"/>
    <w:rsid w:val="003F2F68"/>
    <w:rsid w:val="003F5A1E"/>
    <w:rsid w:val="003F6622"/>
    <w:rsid w:val="003F6E11"/>
    <w:rsid w:val="00400689"/>
    <w:rsid w:val="00402B05"/>
    <w:rsid w:val="00403AF8"/>
    <w:rsid w:val="00410B51"/>
    <w:rsid w:val="004129A0"/>
    <w:rsid w:val="0042005F"/>
    <w:rsid w:val="00420C0B"/>
    <w:rsid w:val="0042122C"/>
    <w:rsid w:val="0042231E"/>
    <w:rsid w:val="004341C7"/>
    <w:rsid w:val="0043752C"/>
    <w:rsid w:val="004405CB"/>
    <w:rsid w:val="00441442"/>
    <w:rsid w:val="00450782"/>
    <w:rsid w:val="004517E7"/>
    <w:rsid w:val="0045386B"/>
    <w:rsid w:val="004549F2"/>
    <w:rsid w:val="00455222"/>
    <w:rsid w:val="00457C25"/>
    <w:rsid w:val="00466393"/>
    <w:rsid w:val="0047268C"/>
    <w:rsid w:val="004750D5"/>
    <w:rsid w:val="00476220"/>
    <w:rsid w:val="0047678A"/>
    <w:rsid w:val="0048243F"/>
    <w:rsid w:val="00482D47"/>
    <w:rsid w:val="004859BF"/>
    <w:rsid w:val="004868B5"/>
    <w:rsid w:val="0049004C"/>
    <w:rsid w:val="004940DC"/>
    <w:rsid w:val="00494CFE"/>
    <w:rsid w:val="0049611C"/>
    <w:rsid w:val="004A27F0"/>
    <w:rsid w:val="004A2899"/>
    <w:rsid w:val="004A5055"/>
    <w:rsid w:val="004B1E11"/>
    <w:rsid w:val="004B2DE8"/>
    <w:rsid w:val="004B6A4E"/>
    <w:rsid w:val="004C1C41"/>
    <w:rsid w:val="004C314F"/>
    <w:rsid w:val="004C5829"/>
    <w:rsid w:val="004C76EB"/>
    <w:rsid w:val="004D13E4"/>
    <w:rsid w:val="004D4FAE"/>
    <w:rsid w:val="004E0C7C"/>
    <w:rsid w:val="004E1241"/>
    <w:rsid w:val="004E2101"/>
    <w:rsid w:val="004E2A37"/>
    <w:rsid w:val="004E2F32"/>
    <w:rsid w:val="004E42DE"/>
    <w:rsid w:val="004E719A"/>
    <w:rsid w:val="004F3C24"/>
    <w:rsid w:val="004F6935"/>
    <w:rsid w:val="0050158F"/>
    <w:rsid w:val="00510246"/>
    <w:rsid w:val="00512EDE"/>
    <w:rsid w:val="00524D75"/>
    <w:rsid w:val="00530897"/>
    <w:rsid w:val="005308EA"/>
    <w:rsid w:val="00531089"/>
    <w:rsid w:val="00531B32"/>
    <w:rsid w:val="00532BF1"/>
    <w:rsid w:val="0054534B"/>
    <w:rsid w:val="00545D45"/>
    <w:rsid w:val="0054718B"/>
    <w:rsid w:val="00547223"/>
    <w:rsid w:val="00554F09"/>
    <w:rsid w:val="00555B1D"/>
    <w:rsid w:val="00557F8D"/>
    <w:rsid w:val="00562203"/>
    <w:rsid w:val="0056461F"/>
    <w:rsid w:val="0056536B"/>
    <w:rsid w:val="0056574A"/>
    <w:rsid w:val="00571696"/>
    <w:rsid w:val="005765CD"/>
    <w:rsid w:val="00577B56"/>
    <w:rsid w:val="00580159"/>
    <w:rsid w:val="00581078"/>
    <w:rsid w:val="00581A24"/>
    <w:rsid w:val="00583AD9"/>
    <w:rsid w:val="00583E6E"/>
    <w:rsid w:val="00591FE7"/>
    <w:rsid w:val="00595974"/>
    <w:rsid w:val="005965BE"/>
    <w:rsid w:val="005A6F34"/>
    <w:rsid w:val="005B1DEC"/>
    <w:rsid w:val="005C2B86"/>
    <w:rsid w:val="005C4547"/>
    <w:rsid w:val="005C4896"/>
    <w:rsid w:val="005C4FCF"/>
    <w:rsid w:val="005C63B0"/>
    <w:rsid w:val="005C7989"/>
    <w:rsid w:val="005D0A67"/>
    <w:rsid w:val="005D0C6B"/>
    <w:rsid w:val="005E0646"/>
    <w:rsid w:val="005E0736"/>
    <w:rsid w:val="005F7168"/>
    <w:rsid w:val="00603C3D"/>
    <w:rsid w:val="006054AE"/>
    <w:rsid w:val="006056C2"/>
    <w:rsid w:val="00612C33"/>
    <w:rsid w:val="006163C6"/>
    <w:rsid w:val="0063166A"/>
    <w:rsid w:val="00633A95"/>
    <w:rsid w:val="00633EE4"/>
    <w:rsid w:val="00634B5E"/>
    <w:rsid w:val="00635753"/>
    <w:rsid w:val="0063642A"/>
    <w:rsid w:val="00637657"/>
    <w:rsid w:val="00641356"/>
    <w:rsid w:val="00643C18"/>
    <w:rsid w:val="00647F54"/>
    <w:rsid w:val="00656041"/>
    <w:rsid w:val="0066462C"/>
    <w:rsid w:val="00664929"/>
    <w:rsid w:val="0066746E"/>
    <w:rsid w:val="00667494"/>
    <w:rsid w:val="00671380"/>
    <w:rsid w:val="006715EF"/>
    <w:rsid w:val="006732DE"/>
    <w:rsid w:val="006741F4"/>
    <w:rsid w:val="00680A08"/>
    <w:rsid w:val="00685FB1"/>
    <w:rsid w:val="0069366D"/>
    <w:rsid w:val="0069578E"/>
    <w:rsid w:val="006A24E4"/>
    <w:rsid w:val="006A5331"/>
    <w:rsid w:val="006A5FC2"/>
    <w:rsid w:val="006A61CA"/>
    <w:rsid w:val="006A62C1"/>
    <w:rsid w:val="006B0507"/>
    <w:rsid w:val="006B0A93"/>
    <w:rsid w:val="006B19DE"/>
    <w:rsid w:val="006B2E7B"/>
    <w:rsid w:val="006C131F"/>
    <w:rsid w:val="006C3C85"/>
    <w:rsid w:val="006D0443"/>
    <w:rsid w:val="006D1E2A"/>
    <w:rsid w:val="006E1C18"/>
    <w:rsid w:val="006E5EDA"/>
    <w:rsid w:val="006E7B54"/>
    <w:rsid w:val="006F256E"/>
    <w:rsid w:val="006F718F"/>
    <w:rsid w:val="0070445C"/>
    <w:rsid w:val="00714E56"/>
    <w:rsid w:val="00714F75"/>
    <w:rsid w:val="007177CE"/>
    <w:rsid w:val="007218EA"/>
    <w:rsid w:val="00725984"/>
    <w:rsid w:val="007314FA"/>
    <w:rsid w:val="00731A0E"/>
    <w:rsid w:val="00740C56"/>
    <w:rsid w:val="00741379"/>
    <w:rsid w:val="00742987"/>
    <w:rsid w:val="00745A46"/>
    <w:rsid w:val="00747000"/>
    <w:rsid w:val="007513B8"/>
    <w:rsid w:val="007522FE"/>
    <w:rsid w:val="00755F55"/>
    <w:rsid w:val="007567ED"/>
    <w:rsid w:val="00756F8F"/>
    <w:rsid w:val="0076240B"/>
    <w:rsid w:val="00766897"/>
    <w:rsid w:val="00770699"/>
    <w:rsid w:val="007729E1"/>
    <w:rsid w:val="0077449F"/>
    <w:rsid w:val="00775B12"/>
    <w:rsid w:val="007768A2"/>
    <w:rsid w:val="00776CFE"/>
    <w:rsid w:val="00776DEF"/>
    <w:rsid w:val="007771FC"/>
    <w:rsid w:val="0078667D"/>
    <w:rsid w:val="00787089"/>
    <w:rsid w:val="007912EA"/>
    <w:rsid w:val="00791CF3"/>
    <w:rsid w:val="007948FF"/>
    <w:rsid w:val="007962F2"/>
    <w:rsid w:val="00797E89"/>
    <w:rsid w:val="007A0407"/>
    <w:rsid w:val="007A061F"/>
    <w:rsid w:val="007A10E1"/>
    <w:rsid w:val="007A16A6"/>
    <w:rsid w:val="007A5162"/>
    <w:rsid w:val="007A552A"/>
    <w:rsid w:val="007A5ADD"/>
    <w:rsid w:val="007A6F35"/>
    <w:rsid w:val="007B1227"/>
    <w:rsid w:val="007B16CC"/>
    <w:rsid w:val="007B1A71"/>
    <w:rsid w:val="007B6290"/>
    <w:rsid w:val="007B62B9"/>
    <w:rsid w:val="007C1E34"/>
    <w:rsid w:val="007C57F7"/>
    <w:rsid w:val="007C580C"/>
    <w:rsid w:val="007C5B13"/>
    <w:rsid w:val="007D460E"/>
    <w:rsid w:val="007D4C15"/>
    <w:rsid w:val="007D7013"/>
    <w:rsid w:val="007E4243"/>
    <w:rsid w:val="007E4342"/>
    <w:rsid w:val="007E4F71"/>
    <w:rsid w:val="007F412C"/>
    <w:rsid w:val="007F51C1"/>
    <w:rsid w:val="008004EE"/>
    <w:rsid w:val="0081178F"/>
    <w:rsid w:val="00814E56"/>
    <w:rsid w:val="00817536"/>
    <w:rsid w:val="00822876"/>
    <w:rsid w:val="00824EC7"/>
    <w:rsid w:val="00825B04"/>
    <w:rsid w:val="00827689"/>
    <w:rsid w:val="00836E85"/>
    <w:rsid w:val="0084120D"/>
    <w:rsid w:val="00847F82"/>
    <w:rsid w:val="0085602E"/>
    <w:rsid w:val="00863A7E"/>
    <w:rsid w:val="00865E8F"/>
    <w:rsid w:val="008664DC"/>
    <w:rsid w:val="00866AC2"/>
    <w:rsid w:val="00867B93"/>
    <w:rsid w:val="0087089A"/>
    <w:rsid w:val="00871F34"/>
    <w:rsid w:val="008735A3"/>
    <w:rsid w:val="00873CA1"/>
    <w:rsid w:val="0087444C"/>
    <w:rsid w:val="00880F66"/>
    <w:rsid w:val="0088440F"/>
    <w:rsid w:val="00891344"/>
    <w:rsid w:val="00891814"/>
    <w:rsid w:val="008932B7"/>
    <w:rsid w:val="00895D13"/>
    <w:rsid w:val="008A6717"/>
    <w:rsid w:val="008A6C5D"/>
    <w:rsid w:val="008A700F"/>
    <w:rsid w:val="008B190F"/>
    <w:rsid w:val="008B19D4"/>
    <w:rsid w:val="008B250C"/>
    <w:rsid w:val="008C27E4"/>
    <w:rsid w:val="008C3ACD"/>
    <w:rsid w:val="008D68D9"/>
    <w:rsid w:val="008E32AB"/>
    <w:rsid w:val="008E5C59"/>
    <w:rsid w:val="008E7F35"/>
    <w:rsid w:val="008F2D18"/>
    <w:rsid w:val="008F32A1"/>
    <w:rsid w:val="008F46B2"/>
    <w:rsid w:val="008F6896"/>
    <w:rsid w:val="00901BE7"/>
    <w:rsid w:val="009045E4"/>
    <w:rsid w:val="00906FC3"/>
    <w:rsid w:val="009119F5"/>
    <w:rsid w:val="009153ED"/>
    <w:rsid w:val="00915DE6"/>
    <w:rsid w:val="0091608E"/>
    <w:rsid w:val="00916505"/>
    <w:rsid w:val="009225DC"/>
    <w:rsid w:val="00927F32"/>
    <w:rsid w:val="00932B27"/>
    <w:rsid w:val="00932B3E"/>
    <w:rsid w:val="00933170"/>
    <w:rsid w:val="00934357"/>
    <w:rsid w:val="00935668"/>
    <w:rsid w:val="009361CB"/>
    <w:rsid w:val="00937058"/>
    <w:rsid w:val="009462CC"/>
    <w:rsid w:val="00953A0F"/>
    <w:rsid w:val="00954C1C"/>
    <w:rsid w:val="00963C85"/>
    <w:rsid w:val="00965463"/>
    <w:rsid w:val="009655C5"/>
    <w:rsid w:val="0097589B"/>
    <w:rsid w:val="009813E1"/>
    <w:rsid w:val="00993175"/>
    <w:rsid w:val="009950F4"/>
    <w:rsid w:val="009A43A2"/>
    <w:rsid w:val="009A7FCE"/>
    <w:rsid w:val="009B0A35"/>
    <w:rsid w:val="009B3492"/>
    <w:rsid w:val="009C1D71"/>
    <w:rsid w:val="009C324D"/>
    <w:rsid w:val="009D2E64"/>
    <w:rsid w:val="009E30FA"/>
    <w:rsid w:val="009E32B8"/>
    <w:rsid w:val="009F30CB"/>
    <w:rsid w:val="009F4B81"/>
    <w:rsid w:val="009F6BF7"/>
    <w:rsid w:val="00A2073E"/>
    <w:rsid w:val="00A24610"/>
    <w:rsid w:val="00A24F85"/>
    <w:rsid w:val="00A3184F"/>
    <w:rsid w:val="00A354D7"/>
    <w:rsid w:val="00A420DC"/>
    <w:rsid w:val="00A43A94"/>
    <w:rsid w:val="00A50343"/>
    <w:rsid w:val="00A510CE"/>
    <w:rsid w:val="00A546F5"/>
    <w:rsid w:val="00A56D4F"/>
    <w:rsid w:val="00A56D94"/>
    <w:rsid w:val="00A57F49"/>
    <w:rsid w:val="00A60238"/>
    <w:rsid w:val="00A66DB7"/>
    <w:rsid w:val="00A751A6"/>
    <w:rsid w:val="00A752ED"/>
    <w:rsid w:val="00A80102"/>
    <w:rsid w:val="00A83EB7"/>
    <w:rsid w:val="00A8407A"/>
    <w:rsid w:val="00A85115"/>
    <w:rsid w:val="00A85B29"/>
    <w:rsid w:val="00A86BA7"/>
    <w:rsid w:val="00A9031D"/>
    <w:rsid w:val="00A92135"/>
    <w:rsid w:val="00AA2386"/>
    <w:rsid w:val="00AA295F"/>
    <w:rsid w:val="00AA32EB"/>
    <w:rsid w:val="00AA4C5A"/>
    <w:rsid w:val="00AA6DB6"/>
    <w:rsid w:val="00AA7158"/>
    <w:rsid w:val="00AB1CA9"/>
    <w:rsid w:val="00AB2297"/>
    <w:rsid w:val="00AB7898"/>
    <w:rsid w:val="00AB7B1B"/>
    <w:rsid w:val="00AC1BEB"/>
    <w:rsid w:val="00AC3436"/>
    <w:rsid w:val="00AD3393"/>
    <w:rsid w:val="00AD43C7"/>
    <w:rsid w:val="00AD5786"/>
    <w:rsid w:val="00AD5DB0"/>
    <w:rsid w:val="00AD6E18"/>
    <w:rsid w:val="00AD6E81"/>
    <w:rsid w:val="00AE3D0D"/>
    <w:rsid w:val="00AE3E90"/>
    <w:rsid w:val="00AE416B"/>
    <w:rsid w:val="00AE4C89"/>
    <w:rsid w:val="00AE56C9"/>
    <w:rsid w:val="00AE6C93"/>
    <w:rsid w:val="00AE6D19"/>
    <w:rsid w:val="00AF29E3"/>
    <w:rsid w:val="00AF3D95"/>
    <w:rsid w:val="00AF47F1"/>
    <w:rsid w:val="00AF4BDC"/>
    <w:rsid w:val="00B0078B"/>
    <w:rsid w:val="00B0374B"/>
    <w:rsid w:val="00B05529"/>
    <w:rsid w:val="00B071F5"/>
    <w:rsid w:val="00B07334"/>
    <w:rsid w:val="00B10847"/>
    <w:rsid w:val="00B12401"/>
    <w:rsid w:val="00B20833"/>
    <w:rsid w:val="00B212D3"/>
    <w:rsid w:val="00B25DEB"/>
    <w:rsid w:val="00B318F5"/>
    <w:rsid w:val="00B3309D"/>
    <w:rsid w:val="00B419AD"/>
    <w:rsid w:val="00B46DF6"/>
    <w:rsid w:val="00B47122"/>
    <w:rsid w:val="00B541ED"/>
    <w:rsid w:val="00B56FE1"/>
    <w:rsid w:val="00B67722"/>
    <w:rsid w:val="00B70A58"/>
    <w:rsid w:val="00B71ADE"/>
    <w:rsid w:val="00B74E7C"/>
    <w:rsid w:val="00B8418E"/>
    <w:rsid w:val="00B845DD"/>
    <w:rsid w:val="00B84731"/>
    <w:rsid w:val="00B85C48"/>
    <w:rsid w:val="00B904C4"/>
    <w:rsid w:val="00B913C4"/>
    <w:rsid w:val="00B922BC"/>
    <w:rsid w:val="00BA1B73"/>
    <w:rsid w:val="00BA5572"/>
    <w:rsid w:val="00BA7725"/>
    <w:rsid w:val="00BA7B84"/>
    <w:rsid w:val="00BD34D5"/>
    <w:rsid w:val="00BD4A41"/>
    <w:rsid w:val="00BD63E7"/>
    <w:rsid w:val="00BE39BF"/>
    <w:rsid w:val="00BE6C86"/>
    <w:rsid w:val="00BE6F01"/>
    <w:rsid w:val="00BE787E"/>
    <w:rsid w:val="00BF620C"/>
    <w:rsid w:val="00BF77A3"/>
    <w:rsid w:val="00C01E1E"/>
    <w:rsid w:val="00C02E81"/>
    <w:rsid w:val="00C04DCA"/>
    <w:rsid w:val="00C10DAC"/>
    <w:rsid w:val="00C13250"/>
    <w:rsid w:val="00C13452"/>
    <w:rsid w:val="00C1363D"/>
    <w:rsid w:val="00C13CD6"/>
    <w:rsid w:val="00C16469"/>
    <w:rsid w:val="00C22604"/>
    <w:rsid w:val="00C24B10"/>
    <w:rsid w:val="00C276C6"/>
    <w:rsid w:val="00C279BC"/>
    <w:rsid w:val="00C31403"/>
    <w:rsid w:val="00C327F0"/>
    <w:rsid w:val="00C46172"/>
    <w:rsid w:val="00C53D2F"/>
    <w:rsid w:val="00C56D51"/>
    <w:rsid w:val="00C575E7"/>
    <w:rsid w:val="00C605E3"/>
    <w:rsid w:val="00C62AC3"/>
    <w:rsid w:val="00C63325"/>
    <w:rsid w:val="00C649E6"/>
    <w:rsid w:val="00C6647E"/>
    <w:rsid w:val="00C72A82"/>
    <w:rsid w:val="00C73668"/>
    <w:rsid w:val="00C74D35"/>
    <w:rsid w:val="00C75C6A"/>
    <w:rsid w:val="00C86228"/>
    <w:rsid w:val="00C86EF2"/>
    <w:rsid w:val="00C8784A"/>
    <w:rsid w:val="00C87E89"/>
    <w:rsid w:val="00CA40A2"/>
    <w:rsid w:val="00CA596D"/>
    <w:rsid w:val="00CB129A"/>
    <w:rsid w:val="00CC4CF1"/>
    <w:rsid w:val="00CD59DE"/>
    <w:rsid w:val="00CE21B6"/>
    <w:rsid w:val="00CE7DAA"/>
    <w:rsid w:val="00CF0FA0"/>
    <w:rsid w:val="00CF3D5A"/>
    <w:rsid w:val="00CF45CA"/>
    <w:rsid w:val="00D00243"/>
    <w:rsid w:val="00D00B81"/>
    <w:rsid w:val="00D0766B"/>
    <w:rsid w:val="00D10CF7"/>
    <w:rsid w:val="00D13B10"/>
    <w:rsid w:val="00D14318"/>
    <w:rsid w:val="00D15C80"/>
    <w:rsid w:val="00D209F4"/>
    <w:rsid w:val="00D24648"/>
    <w:rsid w:val="00D24BA3"/>
    <w:rsid w:val="00D2596C"/>
    <w:rsid w:val="00D3191D"/>
    <w:rsid w:val="00D31C93"/>
    <w:rsid w:val="00D360ED"/>
    <w:rsid w:val="00D36DFD"/>
    <w:rsid w:val="00D40C98"/>
    <w:rsid w:val="00D4378B"/>
    <w:rsid w:val="00D44516"/>
    <w:rsid w:val="00D44833"/>
    <w:rsid w:val="00D46D5B"/>
    <w:rsid w:val="00D53A2D"/>
    <w:rsid w:val="00D5663C"/>
    <w:rsid w:val="00D5723E"/>
    <w:rsid w:val="00D6186E"/>
    <w:rsid w:val="00D645BA"/>
    <w:rsid w:val="00D65174"/>
    <w:rsid w:val="00D7152A"/>
    <w:rsid w:val="00D757FE"/>
    <w:rsid w:val="00D82B26"/>
    <w:rsid w:val="00D84927"/>
    <w:rsid w:val="00D84D18"/>
    <w:rsid w:val="00D87DE2"/>
    <w:rsid w:val="00D93852"/>
    <w:rsid w:val="00D94B22"/>
    <w:rsid w:val="00DA4BF1"/>
    <w:rsid w:val="00DA5312"/>
    <w:rsid w:val="00DB2FA1"/>
    <w:rsid w:val="00DB5036"/>
    <w:rsid w:val="00DB669A"/>
    <w:rsid w:val="00DC5272"/>
    <w:rsid w:val="00DD1A5F"/>
    <w:rsid w:val="00DD54B4"/>
    <w:rsid w:val="00DD5BFE"/>
    <w:rsid w:val="00DE7E8C"/>
    <w:rsid w:val="00DF604F"/>
    <w:rsid w:val="00DF67C3"/>
    <w:rsid w:val="00E00DB4"/>
    <w:rsid w:val="00E0204A"/>
    <w:rsid w:val="00E02595"/>
    <w:rsid w:val="00E04A91"/>
    <w:rsid w:val="00E1073A"/>
    <w:rsid w:val="00E14251"/>
    <w:rsid w:val="00E15360"/>
    <w:rsid w:val="00E1538F"/>
    <w:rsid w:val="00E20687"/>
    <w:rsid w:val="00E20E90"/>
    <w:rsid w:val="00E34A71"/>
    <w:rsid w:val="00E3638B"/>
    <w:rsid w:val="00E36910"/>
    <w:rsid w:val="00E440AA"/>
    <w:rsid w:val="00E45747"/>
    <w:rsid w:val="00E47200"/>
    <w:rsid w:val="00E5199A"/>
    <w:rsid w:val="00E66F62"/>
    <w:rsid w:val="00E704A3"/>
    <w:rsid w:val="00E73B92"/>
    <w:rsid w:val="00E755CC"/>
    <w:rsid w:val="00E8167D"/>
    <w:rsid w:val="00E81A29"/>
    <w:rsid w:val="00E854EF"/>
    <w:rsid w:val="00E9140B"/>
    <w:rsid w:val="00E918EB"/>
    <w:rsid w:val="00EA01A1"/>
    <w:rsid w:val="00EA1676"/>
    <w:rsid w:val="00EA1F34"/>
    <w:rsid w:val="00EA67F4"/>
    <w:rsid w:val="00EB3B19"/>
    <w:rsid w:val="00EC223C"/>
    <w:rsid w:val="00EC5C5E"/>
    <w:rsid w:val="00EC6C24"/>
    <w:rsid w:val="00ED0DA4"/>
    <w:rsid w:val="00ED58C2"/>
    <w:rsid w:val="00ED750F"/>
    <w:rsid w:val="00EE7187"/>
    <w:rsid w:val="00EF35A9"/>
    <w:rsid w:val="00EF5417"/>
    <w:rsid w:val="00EF6072"/>
    <w:rsid w:val="00EF7278"/>
    <w:rsid w:val="00F032AF"/>
    <w:rsid w:val="00F06358"/>
    <w:rsid w:val="00F15164"/>
    <w:rsid w:val="00F207BF"/>
    <w:rsid w:val="00F220FF"/>
    <w:rsid w:val="00F228F8"/>
    <w:rsid w:val="00F33719"/>
    <w:rsid w:val="00F35D93"/>
    <w:rsid w:val="00F36AF4"/>
    <w:rsid w:val="00F409FC"/>
    <w:rsid w:val="00F444C4"/>
    <w:rsid w:val="00F50546"/>
    <w:rsid w:val="00F52123"/>
    <w:rsid w:val="00F54F5B"/>
    <w:rsid w:val="00F567EE"/>
    <w:rsid w:val="00F6061B"/>
    <w:rsid w:val="00F617BD"/>
    <w:rsid w:val="00F64CF0"/>
    <w:rsid w:val="00F65180"/>
    <w:rsid w:val="00F6605E"/>
    <w:rsid w:val="00F6720D"/>
    <w:rsid w:val="00F72467"/>
    <w:rsid w:val="00F72C5C"/>
    <w:rsid w:val="00F77120"/>
    <w:rsid w:val="00F81D5E"/>
    <w:rsid w:val="00F82E21"/>
    <w:rsid w:val="00F837B3"/>
    <w:rsid w:val="00F8449E"/>
    <w:rsid w:val="00F90F28"/>
    <w:rsid w:val="00F94C1A"/>
    <w:rsid w:val="00FA30C5"/>
    <w:rsid w:val="00FA78E2"/>
    <w:rsid w:val="00FB03E7"/>
    <w:rsid w:val="00FB17E0"/>
    <w:rsid w:val="00FB2AA6"/>
    <w:rsid w:val="00FB5504"/>
    <w:rsid w:val="00FC15B6"/>
    <w:rsid w:val="00FC3EE5"/>
    <w:rsid w:val="00FD4A22"/>
    <w:rsid w:val="00FD70EF"/>
    <w:rsid w:val="00FE3EBB"/>
    <w:rsid w:val="00FE4481"/>
    <w:rsid w:val="00FF2A78"/>
    <w:rsid w:val="00FF3D78"/>
    <w:rsid w:val="00FF6E5E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68304-9FC7-431E-ADD8-5225ABAB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650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e">
    <w:name w:val="type"/>
    <w:basedOn w:val="a0"/>
    <w:rsid w:val="00824EC7"/>
  </w:style>
  <w:style w:type="character" w:customStyle="1" w:styleId="name">
    <w:name w:val="name"/>
    <w:basedOn w:val="a0"/>
    <w:rsid w:val="008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t511\&#1047;&#1072;&#1076;&#1072;&#1085;&#1080;&#1103;\qobject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1C571B96.dotm</Template>
  <TotalTime>30502</TotalTime>
  <Pages>14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I. Polubentseva</dc:creator>
  <cp:lastModifiedBy>Natalia N. Kostina</cp:lastModifiedBy>
  <cp:revision>86</cp:revision>
  <dcterms:created xsi:type="dcterms:W3CDTF">2012-08-31T18:36:00Z</dcterms:created>
  <dcterms:modified xsi:type="dcterms:W3CDTF">2017-09-28T15:41:00Z</dcterms:modified>
</cp:coreProperties>
</file>